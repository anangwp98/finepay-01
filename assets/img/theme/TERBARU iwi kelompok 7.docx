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1"/>
      </w:tblGrid>
      <w:tr w:rsidR="004B7E44" w14:paraId="5A3E52C1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46C369E9" w14:textId="77777777" w:rsidR="004B7E44" w:rsidRDefault="004B7E44" w:rsidP="004B7E4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2838FF2" wp14:editId="2C35F269">
                      <wp:extent cx="5138670" cy="1506829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15068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5B9658" w14:textId="77777777" w:rsidR="004B7E44" w:rsidRPr="006C015B" w:rsidRDefault="006C015B" w:rsidP="004B7E44">
                                  <w:pPr>
                                    <w:pStyle w:val="Title"/>
                                    <w:rPr>
                                      <w:sz w:val="72"/>
                                    </w:rPr>
                                  </w:pPr>
                                  <w:r w:rsidRPr="006C015B">
                                    <w:rPr>
                                      <w:sz w:val="72"/>
                                    </w:rPr>
                                    <w:t>laporan FINAL PROJECT</w:t>
                                  </w:r>
                                </w:p>
                                <w:p w14:paraId="37A3808A" w14:textId="77777777" w:rsidR="006C015B" w:rsidRDefault="006C015B" w:rsidP="004B7E44">
                                  <w:pPr>
                                    <w:pStyle w:val="Title"/>
                                    <w:rPr>
                                      <w:sz w:val="32"/>
                                    </w:rPr>
                                  </w:pPr>
                                  <w:r w:rsidRPr="006C015B">
                                    <w:rPr>
                                      <w:sz w:val="32"/>
                                    </w:rPr>
                                    <w:t>MATA KULIAH INFRASTRUKTUR WEB DAN INTERNET</w:t>
                                  </w:r>
                                </w:p>
                                <w:p w14:paraId="16870E6B" w14:textId="77777777" w:rsidR="00B60468" w:rsidRDefault="00B60468" w:rsidP="004B7E44">
                                  <w:pPr>
                                    <w:pStyle w:val="Title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DOSEN : AGIT AMRULLAH, M.KOM.</w:t>
                                  </w:r>
                                </w:p>
                                <w:p w14:paraId="5640E201" w14:textId="77777777" w:rsidR="006C015B" w:rsidRPr="006C015B" w:rsidRDefault="006C015B" w:rsidP="004B7E44">
                                  <w:pPr>
                                    <w:pStyle w:val="Title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TAHUN AJARAN 201</w:t>
                                  </w:r>
                                  <w:r w:rsidR="000D66C1">
                                    <w:rPr>
                                      <w:sz w:val="32"/>
                                    </w:rPr>
                                    <w:t>9</w:t>
                                  </w:r>
                                  <w:r>
                                    <w:rPr>
                                      <w:sz w:val="32"/>
                                    </w:rPr>
                                    <w:t>/20</w:t>
                                  </w:r>
                                  <w:r w:rsidR="000D66C1">
                                    <w:rPr>
                                      <w:sz w:val="32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0E6FC8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404.6pt;height:1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" filled="f" stroked="f" strokeweight=".5pt">
                      <v:textbox>
                        <w:txbxContent>
                          <w:p w:rsidR="004B7E44" w:rsidRPr="006C015B" w:rsidRDefault="006C015B" w:rsidP="004B7E44">
                            <w:pPr>
                              <w:pStyle w:val="Title"/>
                              <w:rPr>
                                <w:sz w:val="72"/>
                              </w:rPr>
                            </w:pPr>
                            <w:r w:rsidRPr="006C015B">
                              <w:rPr>
                                <w:sz w:val="72"/>
                              </w:rPr>
                              <w:t>laporan FINAL PROJECT</w:t>
                            </w:r>
                          </w:p>
                          <w:p w:rsidR="006C015B" w:rsidRDefault="006C015B" w:rsidP="004B7E44">
                            <w:pPr>
                              <w:pStyle w:val="Title"/>
                              <w:rPr>
                                <w:sz w:val="32"/>
                              </w:rPr>
                            </w:pPr>
                            <w:r w:rsidRPr="006C015B">
                              <w:rPr>
                                <w:sz w:val="32"/>
                              </w:rPr>
                              <w:t>MATA KULIAH INFRASTRUKTUR WEB DAN INTERNET</w:t>
                            </w:r>
                          </w:p>
                          <w:p w:rsidR="00B60468" w:rsidRDefault="00B60468" w:rsidP="004B7E44">
                            <w:pPr>
                              <w:pStyle w:val="Title"/>
                              <w:rPr>
                                <w:sz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</w:rPr>
                              <w:t>DOSEN :</w:t>
                            </w:r>
                            <w:proofErr w:type="gramEnd"/>
                            <w:r>
                              <w:rPr>
                                <w:sz w:val="32"/>
                              </w:rPr>
                              <w:t xml:space="preserve"> AGIT AMRULLAH, M.KOM.</w:t>
                            </w:r>
                          </w:p>
                          <w:p w:rsidR="006C015B" w:rsidRPr="006C015B" w:rsidRDefault="006C015B" w:rsidP="004B7E44">
                            <w:pPr>
                              <w:pStyle w:val="Title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TAHUN AJARAN 201</w:t>
                            </w:r>
                            <w:r w:rsidR="000D66C1">
                              <w:rPr>
                                <w:sz w:val="32"/>
                              </w:rPr>
                              <w:t>9</w:t>
                            </w:r>
                            <w:r>
                              <w:rPr>
                                <w:sz w:val="32"/>
                              </w:rPr>
                              <w:t>/20</w:t>
                            </w:r>
                            <w:r w:rsidR="000D66C1">
                              <w:rPr>
                                <w:sz w:val="32"/>
                              </w:rPr>
                              <w:t>20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1C2F625" w14:textId="77777777" w:rsidR="004B7E44" w:rsidRDefault="004B7E44" w:rsidP="004B7E4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CA1622A" wp14:editId="463FABB1">
                      <wp:extent cx="785611" cy="0"/>
                      <wp:effectExtent l="0" t="38100" r="52705" b="3810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5611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10E3DAD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1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" strokecolor="white [3212]" strokeweight="6pt">
                      <w10:anchorlock/>
                    </v:line>
                  </w:pict>
                </mc:Fallback>
              </mc:AlternateContent>
            </w:r>
          </w:p>
          <w:p w14:paraId="3F69D5DD" w14:textId="77777777" w:rsidR="004B7E44" w:rsidRDefault="004B7E44" w:rsidP="004B7E4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3AA7541" wp14:editId="6A75AC90">
                      <wp:simplePos x="0" y="0"/>
                      <wp:positionH relativeFrom="column">
                        <wp:posOffset>-1767</wp:posOffset>
                      </wp:positionH>
                      <wp:positionV relativeFrom="paragraph">
                        <wp:posOffset>6377</wp:posOffset>
                      </wp:positionV>
                      <wp:extent cx="5138670" cy="2631881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26318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E8DCE7" w14:textId="1A6A9CE7" w:rsidR="001D2A85" w:rsidRDefault="00820C74" w:rsidP="004B7E44">
                                  <w:pPr>
                                    <w:pStyle w:val="Subtitle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 xml:space="preserve">KELOMPOK </w:t>
                                  </w:r>
                                  <w:r w:rsidR="00A65CDE">
                                    <w:rPr>
                                      <w:sz w:val="28"/>
                                    </w:rPr>
                                    <w:t>07</w:t>
                                  </w:r>
                                </w:p>
                                <w:p w14:paraId="666F59B7" w14:textId="08FC8C20" w:rsidR="00820C74" w:rsidRDefault="00820C74" w:rsidP="004B7E44">
                                  <w:pPr>
                                    <w:pStyle w:val="Subtitle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KELAS IWI 3</w:t>
                                  </w:r>
                                </w:p>
                                <w:p w14:paraId="58D1AC7A" w14:textId="77777777" w:rsidR="001D2A85" w:rsidRPr="00931574" w:rsidRDefault="001D2A85" w:rsidP="004B7E44">
                                  <w:pPr>
                                    <w:pStyle w:val="Subtitle"/>
                                    <w:rPr>
                                      <w:sz w:val="6"/>
                                      <w:szCs w:val="2"/>
                                    </w:rPr>
                                  </w:pPr>
                                </w:p>
                                <w:p w14:paraId="48C12F42" w14:textId="59785D4D" w:rsidR="00931574" w:rsidRPr="00931574" w:rsidRDefault="00931574" w:rsidP="00931574">
                                  <w:pPr>
                                    <w:pStyle w:val="Subtitle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931574">
                                    <w:rPr>
                                      <w:sz w:val="28"/>
                                      <w:szCs w:val="28"/>
                                    </w:rPr>
                                    <w:t>Alvin Adwitya Rizky Ramadhan  17.11.1158</w:t>
                                  </w:r>
                                </w:p>
                                <w:p w14:paraId="28A40148" w14:textId="79A04B44" w:rsidR="00931574" w:rsidRPr="00931574" w:rsidRDefault="00931574" w:rsidP="00931574">
                                  <w:pPr>
                                    <w:pStyle w:val="Subtitle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931574">
                                    <w:rPr>
                                      <w:sz w:val="28"/>
                                      <w:szCs w:val="28"/>
                                    </w:rPr>
                                    <w:t>Mie Shano Setyo Aji</w:t>
                                  </w:r>
                                  <w:r w:rsidRPr="00931574">
                                    <w:rPr>
                                      <w:sz w:val="28"/>
                                      <w:szCs w:val="28"/>
                                      <w:lang w:val="en-ID"/>
                                    </w:rPr>
                                    <w:t xml:space="preserve">   </w:t>
                                  </w:r>
                                  <w:r w:rsidRPr="00931574">
                                    <w:rPr>
                                      <w:sz w:val="28"/>
                                      <w:szCs w:val="28"/>
                                    </w:rPr>
                                    <w:t>17.11.1140</w:t>
                                  </w:r>
                                </w:p>
                                <w:p w14:paraId="276A15B7" w14:textId="14B633B4" w:rsidR="00931574" w:rsidRPr="00931574" w:rsidRDefault="00931574" w:rsidP="00931574">
                                  <w:pPr>
                                    <w:pStyle w:val="Subtitle"/>
                                    <w:rPr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  <w:r w:rsidRPr="00931574">
                                    <w:rPr>
                                      <w:sz w:val="28"/>
                                      <w:szCs w:val="28"/>
                                      <w:lang w:val="en-GB"/>
                                    </w:rPr>
                                    <w:t>Erlangga  Fauza</w:t>
                                  </w:r>
                                  <w:r w:rsidRPr="00931574">
                                    <w:rPr>
                                      <w:sz w:val="28"/>
                                      <w:szCs w:val="28"/>
                                      <w:lang w:val="en-ID"/>
                                    </w:rPr>
                                    <w:t xml:space="preserve">   </w:t>
                                  </w:r>
                                  <w:r w:rsidRPr="00931574">
                                    <w:rPr>
                                      <w:sz w:val="28"/>
                                      <w:szCs w:val="28"/>
                                      <w:lang w:val="en-GB"/>
                                    </w:rPr>
                                    <w:t>17.11.1166</w:t>
                                  </w:r>
                                </w:p>
                                <w:p w14:paraId="1B6B4FB8" w14:textId="1A429659" w:rsidR="00931574" w:rsidRPr="00931574" w:rsidRDefault="00931574" w:rsidP="00931574">
                                  <w:pPr>
                                    <w:pStyle w:val="Subtitle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931574">
                                    <w:rPr>
                                      <w:sz w:val="28"/>
                                      <w:szCs w:val="28"/>
                                    </w:rPr>
                                    <w:t>Bagas Octajab Riyo</w:t>
                                  </w:r>
                                  <w:r w:rsidRPr="00931574">
                                    <w:rPr>
                                      <w:sz w:val="28"/>
                                      <w:szCs w:val="28"/>
                                      <w:lang w:val="en-ID"/>
                                    </w:rPr>
                                    <w:t xml:space="preserve">  </w:t>
                                  </w:r>
                                  <w:r w:rsidRPr="00931574">
                                    <w:rPr>
                                      <w:sz w:val="28"/>
                                      <w:szCs w:val="28"/>
                                    </w:rPr>
                                    <w:t>17.1182</w:t>
                                  </w:r>
                                </w:p>
                                <w:p w14:paraId="063E046A" w14:textId="760246D3" w:rsidR="00931574" w:rsidRDefault="00931574" w:rsidP="00931574">
                                  <w:pPr>
                                    <w:pStyle w:val="Subtitle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931574">
                                    <w:rPr>
                                      <w:sz w:val="28"/>
                                      <w:szCs w:val="28"/>
                                    </w:rPr>
                                    <w:t>Agustia Erlangga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 w:rsidRPr="00931574">
                                    <w:rPr>
                                      <w:sz w:val="28"/>
                                      <w:szCs w:val="28"/>
                                    </w:rPr>
                                    <w:t>17.11.1348</w:t>
                                  </w:r>
                                </w:p>
                                <w:p w14:paraId="3D91E740" w14:textId="5063F0FB" w:rsidR="00931574" w:rsidRPr="00931574" w:rsidRDefault="00931574" w:rsidP="00931574">
                                  <w:pPr>
                                    <w:pStyle w:val="Subtitle"/>
                                    <w:rPr>
                                      <w:sz w:val="28"/>
                                      <w:szCs w:val="28"/>
                                      <w:lang w:val="en-ID"/>
                                    </w:rPr>
                                  </w:pPr>
                                  <w:r w:rsidRPr="00931574">
                                    <w:rPr>
                                      <w:sz w:val="28"/>
                                      <w:szCs w:val="28"/>
                                    </w:rPr>
                                    <w:t>Fadhil Suratinoyo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en-ID"/>
                                    </w:rPr>
                                    <w:t xml:space="preserve">  </w:t>
                                  </w:r>
                                  <w:r w:rsidRPr="00931574">
                                    <w:rPr>
                                      <w:sz w:val="28"/>
                                      <w:szCs w:val="28"/>
                                    </w:rPr>
                                    <w:t>17.11.1537</w:t>
                                  </w:r>
                                </w:p>
                                <w:p w14:paraId="2F43E0D1" w14:textId="120F7258" w:rsidR="00931574" w:rsidRPr="00931574" w:rsidRDefault="00931574" w:rsidP="00931574">
                                  <w:pPr>
                                    <w:pStyle w:val="Subtitle"/>
                                    <w:rPr>
                                      <w:sz w:val="28"/>
                                      <w:szCs w:val="28"/>
                                      <w:lang w:val="en-ID"/>
                                    </w:rPr>
                                  </w:pPr>
                                  <w:r w:rsidRPr="00931574">
                                    <w:rPr>
                                      <w:sz w:val="28"/>
                                      <w:szCs w:val="28"/>
                                      <w:lang w:val="en-ID"/>
                                    </w:rPr>
                                    <w:t xml:space="preserve">Fahmi Abdurrafi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en-ID"/>
                                    </w:rPr>
                                    <w:t xml:space="preserve"> </w:t>
                                  </w:r>
                                  <w:r w:rsidRPr="00931574">
                                    <w:rPr>
                                      <w:sz w:val="28"/>
                                      <w:szCs w:val="28"/>
                                      <w:lang w:val="en-ID"/>
                                    </w:rPr>
                                    <w:t>17.11.1549</w:t>
                                  </w:r>
                                </w:p>
                                <w:p w14:paraId="078E911A" w14:textId="77777777" w:rsidR="00931574" w:rsidRPr="00931574" w:rsidRDefault="00931574" w:rsidP="00931574">
                                  <w:pPr>
                                    <w:pStyle w:val="Subtitle"/>
                                    <w:rPr>
                                      <w:sz w:val="28"/>
                                      <w:szCs w:val="28"/>
                                      <w:lang w:val="en-ID"/>
                                    </w:rPr>
                                  </w:pPr>
                                </w:p>
                                <w:p w14:paraId="2CEA361E" w14:textId="77777777" w:rsidR="00931574" w:rsidRPr="00931574" w:rsidRDefault="00931574" w:rsidP="00931574">
                                  <w:pPr>
                                    <w:pStyle w:val="Subtitle"/>
                                    <w:rPr>
                                      <w:sz w:val="24"/>
                                      <w:szCs w:val="2"/>
                                      <w:lang w:val="en-ID"/>
                                    </w:rPr>
                                  </w:pPr>
                                </w:p>
                                <w:p w14:paraId="157474A1" w14:textId="77777777" w:rsidR="00931574" w:rsidRPr="00931574" w:rsidRDefault="00931574" w:rsidP="00931574">
                                  <w:pPr>
                                    <w:pStyle w:val="Subtitle"/>
                                    <w:rPr>
                                      <w:sz w:val="24"/>
                                      <w:szCs w:val="2"/>
                                      <w:lang w:val="en-ID"/>
                                    </w:rPr>
                                  </w:pPr>
                                </w:p>
                                <w:p w14:paraId="49FB1028" w14:textId="77777777" w:rsidR="00931574" w:rsidRDefault="00931574" w:rsidP="00931574">
                                  <w:pPr>
                                    <w:pStyle w:val="Subtitle"/>
                                    <w:rPr>
                                      <w:sz w:val="28"/>
                                      <w:szCs w:val="6"/>
                                    </w:rPr>
                                  </w:pPr>
                                </w:p>
                                <w:p w14:paraId="3D17BA35" w14:textId="77777777" w:rsidR="00931574" w:rsidRPr="00931574" w:rsidRDefault="00931574" w:rsidP="00931574">
                                  <w:pPr>
                                    <w:pStyle w:val="Subtitle"/>
                                    <w:rPr>
                                      <w:sz w:val="22"/>
                                      <w:szCs w:val="2"/>
                                      <w:lang w:val="en-ID"/>
                                    </w:rPr>
                                  </w:pPr>
                                </w:p>
                                <w:p w14:paraId="093E8526" w14:textId="77777777" w:rsidR="006C015B" w:rsidRPr="006C015B" w:rsidRDefault="006C015B" w:rsidP="004B7E44">
                                  <w:pPr>
                                    <w:pStyle w:val="Subtitle"/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AA754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7" type="#_x0000_t202" style="position:absolute;margin-left:-.15pt;margin-top:.5pt;width:404.6pt;height:20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" filled="f" stroked="f" strokeweight=".5pt">
                      <v:textbox>
                        <w:txbxContent>
                          <w:p w14:paraId="1EE8DCE7" w14:textId="1A6A9CE7" w:rsidR="001D2A85" w:rsidRDefault="00820C74" w:rsidP="004B7E44">
                            <w:pPr>
                              <w:pStyle w:val="Subtitle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KELOMPOK </w:t>
                            </w:r>
                            <w:r w:rsidR="00A65CDE">
                              <w:rPr>
                                <w:sz w:val="28"/>
                              </w:rPr>
                              <w:t>07</w:t>
                            </w:r>
                          </w:p>
                          <w:p w14:paraId="666F59B7" w14:textId="08FC8C20" w:rsidR="00820C74" w:rsidRDefault="00820C74" w:rsidP="004B7E44">
                            <w:pPr>
                              <w:pStyle w:val="Subtitle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KELAS IWI 3</w:t>
                            </w:r>
                          </w:p>
                          <w:p w14:paraId="58D1AC7A" w14:textId="77777777" w:rsidR="001D2A85" w:rsidRPr="00931574" w:rsidRDefault="001D2A85" w:rsidP="004B7E44">
                            <w:pPr>
                              <w:pStyle w:val="Subtitle"/>
                              <w:rPr>
                                <w:sz w:val="6"/>
                                <w:szCs w:val="2"/>
                              </w:rPr>
                            </w:pPr>
                          </w:p>
                          <w:p w14:paraId="48C12F42" w14:textId="59785D4D" w:rsidR="00931574" w:rsidRPr="00931574" w:rsidRDefault="00931574" w:rsidP="00931574">
                            <w:pPr>
                              <w:pStyle w:val="Subtitle"/>
                              <w:rPr>
                                <w:sz w:val="28"/>
                                <w:szCs w:val="28"/>
                              </w:rPr>
                            </w:pPr>
                            <w:r w:rsidRPr="00931574">
                              <w:rPr>
                                <w:sz w:val="28"/>
                                <w:szCs w:val="28"/>
                              </w:rPr>
                              <w:t xml:space="preserve">Alvin Adwitya Rizky </w:t>
                            </w:r>
                            <w:proofErr w:type="gramStart"/>
                            <w:r w:rsidRPr="00931574">
                              <w:rPr>
                                <w:sz w:val="28"/>
                                <w:szCs w:val="28"/>
                              </w:rPr>
                              <w:t>Ramadhan  17.11.1158</w:t>
                            </w:r>
                            <w:proofErr w:type="gramEnd"/>
                          </w:p>
                          <w:p w14:paraId="28A40148" w14:textId="79A04B44" w:rsidR="00931574" w:rsidRPr="00931574" w:rsidRDefault="00931574" w:rsidP="00931574">
                            <w:pPr>
                              <w:pStyle w:val="Subtitle"/>
                              <w:rPr>
                                <w:sz w:val="28"/>
                                <w:szCs w:val="28"/>
                              </w:rPr>
                            </w:pPr>
                            <w:r w:rsidRPr="00931574">
                              <w:rPr>
                                <w:sz w:val="28"/>
                                <w:szCs w:val="28"/>
                              </w:rPr>
                              <w:t xml:space="preserve">Mie </w:t>
                            </w:r>
                            <w:proofErr w:type="spellStart"/>
                            <w:r w:rsidRPr="00931574">
                              <w:rPr>
                                <w:sz w:val="28"/>
                                <w:szCs w:val="28"/>
                              </w:rPr>
                              <w:t>Shano</w:t>
                            </w:r>
                            <w:proofErr w:type="spellEnd"/>
                            <w:r w:rsidRPr="0093157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31574">
                              <w:rPr>
                                <w:sz w:val="28"/>
                                <w:szCs w:val="28"/>
                              </w:rPr>
                              <w:t>Setyo</w:t>
                            </w:r>
                            <w:proofErr w:type="spellEnd"/>
                            <w:r w:rsidRPr="0093157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31574">
                              <w:rPr>
                                <w:sz w:val="28"/>
                                <w:szCs w:val="28"/>
                              </w:rPr>
                              <w:t>Aji</w:t>
                            </w:r>
                            <w:proofErr w:type="spellEnd"/>
                            <w:r w:rsidRPr="00931574">
                              <w:rPr>
                                <w:sz w:val="28"/>
                                <w:szCs w:val="28"/>
                                <w:lang w:val="en-ID"/>
                              </w:rPr>
                              <w:t xml:space="preserve">   </w:t>
                            </w:r>
                            <w:r w:rsidRPr="00931574">
                              <w:rPr>
                                <w:sz w:val="28"/>
                                <w:szCs w:val="28"/>
                              </w:rPr>
                              <w:t>17.11.1140</w:t>
                            </w:r>
                          </w:p>
                          <w:p w14:paraId="276A15B7" w14:textId="14B633B4" w:rsidR="00931574" w:rsidRPr="00931574" w:rsidRDefault="00931574" w:rsidP="00931574">
                            <w:pPr>
                              <w:pStyle w:val="Subtitle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931574">
                              <w:rPr>
                                <w:sz w:val="28"/>
                                <w:szCs w:val="28"/>
                                <w:lang w:val="en-GB"/>
                              </w:rPr>
                              <w:t>Erlangga</w:t>
                            </w:r>
                            <w:proofErr w:type="spellEnd"/>
                            <w:r w:rsidRPr="00931574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 w:rsidRPr="00931574">
                              <w:rPr>
                                <w:sz w:val="28"/>
                                <w:szCs w:val="28"/>
                                <w:lang w:val="en-GB"/>
                              </w:rPr>
                              <w:t>Fauza</w:t>
                            </w:r>
                            <w:proofErr w:type="spellEnd"/>
                            <w:proofErr w:type="gramEnd"/>
                            <w:r w:rsidRPr="00931574">
                              <w:rPr>
                                <w:sz w:val="28"/>
                                <w:szCs w:val="28"/>
                                <w:lang w:val="en-ID"/>
                              </w:rPr>
                              <w:t xml:space="preserve">   </w:t>
                            </w:r>
                            <w:r w:rsidRPr="00931574">
                              <w:rPr>
                                <w:sz w:val="28"/>
                                <w:szCs w:val="28"/>
                                <w:lang w:val="en-GB"/>
                              </w:rPr>
                              <w:t>17.11.1166</w:t>
                            </w:r>
                          </w:p>
                          <w:p w14:paraId="1B6B4FB8" w14:textId="1A429659" w:rsidR="00931574" w:rsidRPr="00931574" w:rsidRDefault="00931574" w:rsidP="00931574">
                            <w:pPr>
                              <w:pStyle w:val="Subtitle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31574">
                              <w:rPr>
                                <w:sz w:val="28"/>
                                <w:szCs w:val="28"/>
                              </w:rPr>
                              <w:t>Bagas</w:t>
                            </w:r>
                            <w:proofErr w:type="spellEnd"/>
                            <w:r w:rsidRPr="0093157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31574">
                              <w:rPr>
                                <w:sz w:val="28"/>
                                <w:szCs w:val="28"/>
                              </w:rPr>
                              <w:t>Octajab</w:t>
                            </w:r>
                            <w:proofErr w:type="spellEnd"/>
                            <w:r w:rsidRPr="0093157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1574">
                              <w:rPr>
                                <w:sz w:val="28"/>
                                <w:szCs w:val="28"/>
                              </w:rPr>
                              <w:t>Riyo</w:t>
                            </w:r>
                            <w:proofErr w:type="spellEnd"/>
                            <w:r w:rsidRPr="00931574">
                              <w:rPr>
                                <w:sz w:val="28"/>
                                <w:szCs w:val="28"/>
                                <w:lang w:val="en-ID"/>
                              </w:rPr>
                              <w:t xml:space="preserve">  </w:t>
                            </w:r>
                            <w:r w:rsidRPr="00931574">
                              <w:rPr>
                                <w:sz w:val="28"/>
                                <w:szCs w:val="28"/>
                              </w:rPr>
                              <w:t>17.1</w:t>
                            </w:r>
                            <w:bookmarkStart w:id="1" w:name="_GoBack"/>
                            <w:bookmarkEnd w:id="1"/>
                            <w:r w:rsidRPr="00931574">
                              <w:rPr>
                                <w:sz w:val="28"/>
                                <w:szCs w:val="28"/>
                              </w:rPr>
                              <w:t>182</w:t>
                            </w:r>
                            <w:proofErr w:type="gramEnd"/>
                          </w:p>
                          <w:p w14:paraId="063E046A" w14:textId="760246D3" w:rsidR="00931574" w:rsidRDefault="00931574" w:rsidP="00931574">
                            <w:pPr>
                              <w:pStyle w:val="Subtitle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31574">
                              <w:rPr>
                                <w:sz w:val="28"/>
                                <w:szCs w:val="28"/>
                              </w:rPr>
                              <w:t>Agustia</w:t>
                            </w:r>
                            <w:proofErr w:type="spellEnd"/>
                            <w:r w:rsidRPr="0093157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1574">
                              <w:rPr>
                                <w:sz w:val="28"/>
                                <w:szCs w:val="28"/>
                              </w:rPr>
                              <w:t>Erlangga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931574">
                              <w:rPr>
                                <w:sz w:val="28"/>
                                <w:szCs w:val="28"/>
                              </w:rPr>
                              <w:t>17.11.1348</w:t>
                            </w:r>
                            <w:proofErr w:type="gramEnd"/>
                          </w:p>
                          <w:p w14:paraId="3D91E740" w14:textId="5063F0FB" w:rsidR="00931574" w:rsidRPr="00931574" w:rsidRDefault="00931574" w:rsidP="00931574">
                            <w:pPr>
                              <w:pStyle w:val="Subtitle"/>
                              <w:rPr>
                                <w:sz w:val="28"/>
                                <w:szCs w:val="28"/>
                                <w:lang w:val="en-ID"/>
                              </w:rPr>
                            </w:pPr>
                            <w:r w:rsidRPr="00931574">
                              <w:rPr>
                                <w:sz w:val="28"/>
                                <w:szCs w:val="28"/>
                              </w:rPr>
                              <w:t xml:space="preserve">Fadhil </w:t>
                            </w:r>
                            <w:proofErr w:type="spellStart"/>
                            <w:proofErr w:type="gramStart"/>
                            <w:r w:rsidRPr="00931574">
                              <w:rPr>
                                <w:sz w:val="28"/>
                                <w:szCs w:val="28"/>
                              </w:rPr>
                              <w:t>Suratinoyo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ID"/>
                              </w:rPr>
                              <w:t xml:space="preserve">  </w:t>
                            </w:r>
                            <w:r w:rsidRPr="00931574">
                              <w:rPr>
                                <w:sz w:val="28"/>
                                <w:szCs w:val="28"/>
                              </w:rPr>
                              <w:t>17.11.1537</w:t>
                            </w:r>
                            <w:proofErr w:type="gramEnd"/>
                          </w:p>
                          <w:p w14:paraId="2F43E0D1" w14:textId="120F7258" w:rsidR="00931574" w:rsidRPr="00931574" w:rsidRDefault="00931574" w:rsidP="00931574">
                            <w:pPr>
                              <w:pStyle w:val="Subtitle"/>
                              <w:rPr>
                                <w:sz w:val="28"/>
                                <w:szCs w:val="28"/>
                                <w:lang w:val="en-ID"/>
                              </w:rPr>
                            </w:pPr>
                            <w:r w:rsidRPr="00931574">
                              <w:rPr>
                                <w:sz w:val="28"/>
                                <w:szCs w:val="28"/>
                                <w:lang w:val="en-ID"/>
                              </w:rPr>
                              <w:t xml:space="preserve">Fahmi </w:t>
                            </w:r>
                            <w:proofErr w:type="spellStart"/>
                            <w:proofErr w:type="gramStart"/>
                            <w:r w:rsidRPr="00931574">
                              <w:rPr>
                                <w:sz w:val="28"/>
                                <w:szCs w:val="28"/>
                                <w:lang w:val="en-ID"/>
                              </w:rPr>
                              <w:t>Abdurrafi</w:t>
                            </w:r>
                            <w:proofErr w:type="spellEnd"/>
                            <w:r w:rsidRPr="00931574">
                              <w:rPr>
                                <w:sz w:val="28"/>
                                <w:szCs w:val="28"/>
                                <w:lang w:val="en-ID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ID"/>
                              </w:rPr>
                              <w:t xml:space="preserve"> </w:t>
                            </w:r>
                            <w:r w:rsidRPr="00931574">
                              <w:rPr>
                                <w:sz w:val="28"/>
                                <w:szCs w:val="28"/>
                                <w:lang w:val="en-ID"/>
                              </w:rPr>
                              <w:t>17.11.1549</w:t>
                            </w:r>
                            <w:proofErr w:type="gramEnd"/>
                          </w:p>
                          <w:p w14:paraId="078E911A" w14:textId="77777777" w:rsidR="00931574" w:rsidRPr="00931574" w:rsidRDefault="00931574" w:rsidP="00931574">
                            <w:pPr>
                              <w:pStyle w:val="Subtitle"/>
                              <w:rPr>
                                <w:sz w:val="28"/>
                                <w:szCs w:val="28"/>
                                <w:lang w:val="en-ID"/>
                              </w:rPr>
                            </w:pPr>
                          </w:p>
                          <w:p w14:paraId="2CEA361E" w14:textId="77777777" w:rsidR="00931574" w:rsidRPr="00931574" w:rsidRDefault="00931574" w:rsidP="00931574">
                            <w:pPr>
                              <w:pStyle w:val="Subtitle"/>
                              <w:rPr>
                                <w:sz w:val="24"/>
                                <w:szCs w:val="2"/>
                                <w:lang w:val="en-ID"/>
                              </w:rPr>
                            </w:pPr>
                          </w:p>
                          <w:p w14:paraId="157474A1" w14:textId="77777777" w:rsidR="00931574" w:rsidRPr="00931574" w:rsidRDefault="00931574" w:rsidP="00931574">
                            <w:pPr>
                              <w:pStyle w:val="Subtitle"/>
                              <w:rPr>
                                <w:sz w:val="24"/>
                                <w:szCs w:val="2"/>
                                <w:lang w:val="en-ID"/>
                              </w:rPr>
                            </w:pPr>
                          </w:p>
                          <w:p w14:paraId="49FB1028" w14:textId="77777777" w:rsidR="00931574" w:rsidRDefault="00931574" w:rsidP="00931574">
                            <w:pPr>
                              <w:pStyle w:val="Subtitle"/>
                              <w:rPr>
                                <w:sz w:val="28"/>
                                <w:szCs w:val="6"/>
                              </w:rPr>
                            </w:pPr>
                          </w:p>
                          <w:p w14:paraId="3D17BA35" w14:textId="77777777" w:rsidR="00931574" w:rsidRPr="00931574" w:rsidRDefault="00931574" w:rsidP="00931574">
                            <w:pPr>
                              <w:pStyle w:val="Subtitle"/>
                              <w:rPr>
                                <w:sz w:val="22"/>
                                <w:szCs w:val="2"/>
                                <w:lang w:val="en-ID"/>
                              </w:rPr>
                            </w:pPr>
                          </w:p>
                          <w:p w14:paraId="093E8526" w14:textId="77777777" w:rsidR="006C015B" w:rsidRPr="006C015B" w:rsidRDefault="006C015B" w:rsidP="004B7E44">
                            <w:pPr>
                              <w:pStyle w:val="Subtitle"/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B7E44" w14:paraId="2C0F57FE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99D4B" w14:textId="77777777" w:rsidR="004B7E44" w:rsidRDefault="004B7E44" w:rsidP="004B7E44">
            <w:pPr>
              <w:rPr>
                <w:noProof/>
              </w:rPr>
            </w:pPr>
          </w:p>
          <w:p w14:paraId="3A13FE4B" w14:textId="77777777" w:rsidR="004B7E44" w:rsidRDefault="004B7E44" w:rsidP="004B7E44">
            <w:pPr>
              <w:rPr>
                <w:noProof/>
              </w:rPr>
            </w:pPr>
          </w:p>
        </w:tc>
      </w:tr>
    </w:tbl>
    <w:p w14:paraId="63AF6F75" w14:textId="77777777" w:rsidR="004B7E44" w:rsidRDefault="00F615E0" w:rsidP="004B7E44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5A1D5A92" wp14:editId="33287C8A">
            <wp:simplePos x="0" y="0"/>
            <wp:positionH relativeFrom="column">
              <wp:posOffset>-1112520</wp:posOffset>
            </wp:positionH>
            <wp:positionV relativeFrom="page">
              <wp:posOffset>-133350</wp:posOffset>
            </wp:positionV>
            <wp:extent cx="8148320" cy="1083945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08-13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7" t="18692" r="40356" b="5339"/>
                    <a:stretch/>
                  </pic:blipFill>
                  <pic:spPr bwMode="auto">
                    <a:xfrm>
                      <a:off x="0" y="0"/>
                      <a:ext cx="8148320" cy="1083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4B7E4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3E8A62" wp14:editId="014F99B0">
                <wp:simplePos x="0" y="0"/>
                <wp:positionH relativeFrom="column">
                  <wp:posOffset>-731520</wp:posOffset>
                </wp:positionH>
                <wp:positionV relativeFrom="page">
                  <wp:posOffset>2059940</wp:posOffset>
                </wp:positionV>
                <wp:extent cx="6748145" cy="5984875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5984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C1895" id="Rectangle 2" o:spid="_x0000_s1026" alt="colored rectangle" style="position:absolute;margin-left:-57.6pt;margin-top:162.2pt;width:531.35pt;height:47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" fillcolor="#a4063e [3204]" stroked="f" strokeweight="2pt">
                <w10:wrap anchory="page"/>
              </v:rect>
            </w:pict>
          </mc:Fallback>
        </mc:AlternateContent>
      </w:r>
    </w:p>
    <w:p w14:paraId="5C53C095" w14:textId="03A23BCC" w:rsidR="004B7E44" w:rsidRDefault="00023412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7EBD5B" wp14:editId="478E3891">
                <wp:simplePos x="0" y="0"/>
                <wp:positionH relativeFrom="column">
                  <wp:posOffset>-102870</wp:posOffset>
                </wp:positionH>
                <wp:positionV relativeFrom="paragraph">
                  <wp:posOffset>6388735</wp:posOffset>
                </wp:positionV>
                <wp:extent cx="3362325" cy="469265"/>
                <wp:effectExtent l="0" t="0" r="0" b="69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4F458C" w14:textId="49340F4E" w:rsidR="004B7E44" w:rsidRPr="004B7E44" w:rsidRDefault="00023412" w:rsidP="004B7E44">
                            <w:pPr>
                              <w:pStyle w:val="Heading1"/>
                            </w:pPr>
                            <w:r>
                              <w:t>PT Mitravisi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EBD5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margin-left:-8.1pt;margin-top:503.05pt;width:264.75pt;height:36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" filled="f" stroked="f" strokeweight=".5pt">
                <v:textbox>
                  <w:txbxContent>
                    <w:p w14:paraId="484F458C" w14:textId="49340F4E" w:rsidR="004B7E44" w:rsidRPr="004B7E44" w:rsidRDefault="00023412" w:rsidP="004B7E44">
                      <w:pPr>
                        <w:pStyle w:val="Heading1"/>
                      </w:pPr>
                      <w:r>
                        <w:t>PT Mitravisi Technology</w:t>
                      </w:r>
                    </w:p>
                  </w:txbxContent>
                </v:textbox>
              </v:shape>
            </w:pict>
          </mc:Fallback>
        </mc:AlternateContent>
      </w:r>
      <w:r w:rsidR="00BB26F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5C79E5F" wp14:editId="36138D83">
                <wp:simplePos x="0" y="0"/>
                <wp:positionH relativeFrom="margin">
                  <wp:posOffset>1533052</wp:posOffset>
                </wp:positionH>
                <wp:positionV relativeFrom="paragraph">
                  <wp:posOffset>7702550</wp:posOffset>
                </wp:positionV>
                <wp:extent cx="4476997" cy="1223159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997" cy="12231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3E777" w14:textId="77777777" w:rsidR="006C015B" w:rsidRPr="00BB26F1" w:rsidRDefault="006C015B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BB26F1">
                              <w:rPr>
                                <w:rFonts w:asciiTheme="majorHAnsi" w:hAnsiTheme="majorHAnsi"/>
                                <w:b/>
                              </w:rPr>
                              <w:t>UNIVERSITAS AMIKOM YOGYAKARTA</w:t>
                            </w:r>
                          </w:p>
                          <w:p w14:paraId="74F38FE0" w14:textId="77777777" w:rsidR="006C015B" w:rsidRPr="00BB26F1" w:rsidRDefault="006C015B">
                            <w:pPr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BB26F1">
                              <w:rPr>
                                <w:rFonts w:asciiTheme="majorHAnsi" w:hAnsiTheme="majorHAnsi"/>
                                <w:sz w:val="22"/>
                              </w:rPr>
                              <w:t xml:space="preserve">Jl. Ring Road Utara, Condong Catur, Sleman, Yogyakarta </w:t>
                            </w:r>
                          </w:p>
                          <w:p w14:paraId="3EE387CD" w14:textId="77777777" w:rsidR="006C015B" w:rsidRPr="00BB26F1" w:rsidRDefault="006C015B">
                            <w:pPr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BB26F1">
                              <w:rPr>
                                <w:rFonts w:asciiTheme="majorHAnsi" w:hAnsiTheme="majorHAnsi"/>
                                <w:sz w:val="22"/>
                              </w:rPr>
                              <w:t xml:space="preserve">Telp: (0274) 884201 - 207 </w:t>
                            </w:r>
                          </w:p>
                          <w:p w14:paraId="39DD8E07" w14:textId="77777777" w:rsidR="006C015B" w:rsidRPr="00BB26F1" w:rsidRDefault="006C015B">
                            <w:pPr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BB26F1">
                              <w:rPr>
                                <w:rFonts w:asciiTheme="majorHAnsi" w:hAnsiTheme="majorHAnsi"/>
                                <w:sz w:val="22"/>
                              </w:rPr>
                              <w:t xml:space="preserve">Fax: (0274) 884208 </w:t>
                            </w:r>
                          </w:p>
                          <w:p w14:paraId="039E721F" w14:textId="77777777" w:rsidR="006C015B" w:rsidRPr="00BB26F1" w:rsidRDefault="006C015B">
                            <w:pPr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BB26F1">
                              <w:rPr>
                                <w:rFonts w:asciiTheme="majorHAnsi" w:hAnsiTheme="majorHAnsi"/>
                                <w:sz w:val="22"/>
                              </w:rPr>
                              <w:t xml:space="preserve">Kodepos: 55283 </w:t>
                            </w:r>
                          </w:p>
                          <w:p w14:paraId="708CBEFD" w14:textId="77777777" w:rsidR="006C015B" w:rsidRPr="00BB26F1" w:rsidRDefault="006C015B">
                            <w:pPr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BB26F1">
                              <w:rPr>
                                <w:rFonts w:asciiTheme="majorHAnsi" w:hAnsiTheme="majorHAnsi"/>
                                <w:sz w:val="22"/>
                              </w:rPr>
                              <w:t>E-Mail: amikom@amikom.ac.id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093B2" id="Text Box 2" o:spid="_x0000_s1028" type="#_x0000_t202" style="position:absolute;margin-left:120.7pt;margin-top:606.5pt;width:352.5pt;height:96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" filled="f" stroked="f">
                <v:textbox>
                  <w:txbxContent>
                    <w:p w:rsidR="006C015B" w:rsidRPr="00BB26F1" w:rsidRDefault="006C015B">
                      <w:pPr>
                        <w:rPr>
                          <w:rFonts w:asciiTheme="majorHAnsi" w:hAnsiTheme="majorHAnsi"/>
                          <w:b/>
                        </w:rPr>
                      </w:pPr>
                      <w:r w:rsidRPr="00BB26F1">
                        <w:rPr>
                          <w:rFonts w:asciiTheme="majorHAnsi" w:hAnsiTheme="majorHAnsi"/>
                          <w:b/>
                        </w:rPr>
                        <w:t>UNIVERSITAS AMIKOM YOGYAKARTA</w:t>
                      </w:r>
                    </w:p>
                    <w:p w:rsidR="006C015B" w:rsidRPr="00BB26F1" w:rsidRDefault="006C015B">
                      <w:pPr>
                        <w:rPr>
                          <w:rFonts w:asciiTheme="majorHAnsi" w:hAnsiTheme="majorHAnsi"/>
                          <w:sz w:val="22"/>
                        </w:rPr>
                      </w:pPr>
                      <w:r w:rsidRPr="00BB26F1">
                        <w:rPr>
                          <w:rFonts w:asciiTheme="majorHAnsi" w:hAnsiTheme="majorHAnsi"/>
                          <w:sz w:val="22"/>
                        </w:rPr>
                        <w:t xml:space="preserve">Jl. Ring Road Utara, </w:t>
                      </w:r>
                      <w:proofErr w:type="spellStart"/>
                      <w:r w:rsidRPr="00BB26F1">
                        <w:rPr>
                          <w:rFonts w:asciiTheme="majorHAnsi" w:hAnsiTheme="majorHAnsi"/>
                          <w:sz w:val="22"/>
                        </w:rPr>
                        <w:t>Condong</w:t>
                      </w:r>
                      <w:proofErr w:type="spellEnd"/>
                      <w:r w:rsidRPr="00BB26F1">
                        <w:rPr>
                          <w:rFonts w:asciiTheme="majorHAnsi" w:hAnsiTheme="majorHAnsi"/>
                          <w:sz w:val="22"/>
                        </w:rPr>
                        <w:t xml:space="preserve"> </w:t>
                      </w:r>
                      <w:proofErr w:type="spellStart"/>
                      <w:r w:rsidRPr="00BB26F1">
                        <w:rPr>
                          <w:rFonts w:asciiTheme="majorHAnsi" w:hAnsiTheme="majorHAnsi"/>
                          <w:sz w:val="22"/>
                        </w:rPr>
                        <w:t>Catur</w:t>
                      </w:r>
                      <w:proofErr w:type="spellEnd"/>
                      <w:r w:rsidRPr="00BB26F1">
                        <w:rPr>
                          <w:rFonts w:asciiTheme="majorHAnsi" w:hAnsiTheme="majorHAnsi"/>
                          <w:sz w:val="22"/>
                        </w:rPr>
                        <w:t xml:space="preserve">, </w:t>
                      </w:r>
                      <w:proofErr w:type="spellStart"/>
                      <w:r w:rsidRPr="00BB26F1">
                        <w:rPr>
                          <w:rFonts w:asciiTheme="majorHAnsi" w:hAnsiTheme="majorHAnsi"/>
                          <w:sz w:val="22"/>
                        </w:rPr>
                        <w:t>Sleman</w:t>
                      </w:r>
                      <w:proofErr w:type="spellEnd"/>
                      <w:r w:rsidRPr="00BB26F1">
                        <w:rPr>
                          <w:rFonts w:asciiTheme="majorHAnsi" w:hAnsiTheme="majorHAnsi"/>
                          <w:sz w:val="22"/>
                        </w:rPr>
                        <w:t xml:space="preserve">, Yogyakarta </w:t>
                      </w:r>
                    </w:p>
                    <w:p w:rsidR="006C015B" w:rsidRPr="00BB26F1" w:rsidRDefault="006C015B">
                      <w:pPr>
                        <w:rPr>
                          <w:rFonts w:asciiTheme="majorHAnsi" w:hAnsiTheme="majorHAnsi"/>
                          <w:sz w:val="22"/>
                        </w:rPr>
                      </w:pPr>
                      <w:proofErr w:type="spellStart"/>
                      <w:r w:rsidRPr="00BB26F1">
                        <w:rPr>
                          <w:rFonts w:asciiTheme="majorHAnsi" w:hAnsiTheme="majorHAnsi"/>
                          <w:sz w:val="22"/>
                        </w:rPr>
                        <w:t>Telp</w:t>
                      </w:r>
                      <w:proofErr w:type="spellEnd"/>
                      <w:r w:rsidRPr="00BB26F1">
                        <w:rPr>
                          <w:rFonts w:asciiTheme="majorHAnsi" w:hAnsiTheme="majorHAnsi"/>
                          <w:sz w:val="22"/>
                        </w:rPr>
                        <w:t xml:space="preserve">: (0274) 884201 - 207 </w:t>
                      </w:r>
                    </w:p>
                    <w:p w:rsidR="006C015B" w:rsidRPr="00BB26F1" w:rsidRDefault="006C015B">
                      <w:pPr>
                        <w:rPr>
                          <w:rFonts w:asciiTheme="majorHAnsi" w:hAnsiTheme="majorHAnsi"/>
                          <w:sz w:val="22"/>
                        </w:rPr>
                      </w:pPr>
                      <w:r w:rsidRPr="00BB26F1">
                        <w:rPr>
                          <w:rFonts w:asciiTheme="majorHAnsi" w:hAnsiTheme="majorHAnsi"/>
                          <w:sz w:val="22"/>
                        </w:rPr>
                        <w:t xml:space="preserve">Fax: (0274) 884208 </w:t>
                      </w:r>
                    </w:p>
                    <w:p w:rsidR="006C015B" w:rsidRPr="00BB26F1" w:rsidRDefault="006C015B">
                      <w:pPr>
                        <w:rPr>
                          <w:rFonts w:asciiTheme="majorHAnsi" w:hAnsiTheme="majorHAnsi"/>
                          <w:sz w:val="22"/>
                        </w:rPr>
                      </w:pPr>
                      <w:proofErr w:type="spellStart"/>
                      <w:r w:rsidRPr="00BB26F1">
                        <w:rPr>
                          <w:rFonts w:asciiTheme="majorHAnsi" w:hAnsiTheme="majorHAnsi"/>
                          <w:sz w:val="22"/>
                        </w:rPr>
                        <w:t>Kodepos</w:t>
                      </w:r>
                      <w:proofErr w:type="spellEnd"/>
                      <w:r w:rsidRPr="00BB26F1">
                        <w:rPr>
                          <w:rFonts w:asciiTheme="majorHAnsi" w:hAnsiTheme="majorHAnsi"/>
                          <w:sz w:val="22"/>
                        </w:rPr>
                        <w:t xml:space="preserve">: 55283 </w:t>
                      </w:r>
                    </w:p>
                    <w:p w:rsidR="006C015B" w:rsidRPr="00BB26F1" w:rsidRDefault="006C015B">
                      <w:pPr>
                        <w:rPr>
                          <w:rFonts w:asciiTheme="majorHAnsi" w:hAnsiTheme="majorHAnsi"/>
                          <w:sz w:val="22"/>
                        </w:rPr>
                      </w:pPr>
                      <w:r w:rsidRPr="00BB26F1">
                        <w:rPr>
                          <w:rFonts w:asciiTheme="majorHAnsi" w:hAnsiTheme="majorHAnsi"/>
                          <w:sz w:val="22"/>
                        </w:rPr>
                        <w:t>E-Mail: amikom@amikom.ac.id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26F1" w:rsidRPr="00D967AC">
        <w:rPr>
          <w:noProof/>
        </w:rPr>
        <w:drawing>
          <wp:anchor distT="0" distB="0" distL="114300" distR="114300" simplePos="0" relativeHeight="251660288" behindDoc="0" locked="0" layoutInCell="1" allowOverlap="1" wp14:anchorId="2728A838" wp14:editId="5DCA26B6">
            <wp:simplePos x="0" y="0"/>
            <wp:positionH relativeFrom="margin">
              <wp:align>left</wp:align>
            </wp:positionH>
            <wp:positionV relativeFrom="paragraph">
              <wp:posOffset>7732646</wp:posOffset>
            </wp:positionV>
            <wp:extent cx="1182408" cy="1180214"/>
            <wp:effectExtent l="0" t="0" r="0" b="1270"/>
            <wp:wrapNone/>
            <wp:docPr id="12" name="Graphic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408" cy="1180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15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3C0110" wp14:editId="32D2D2C1">
                <wp:simplePos x="0" y="0"/>
                <wp:positionH relativeFrom="column">
                  <wp:posOffset>-101600</wp:posOffset>
                </wp:positionH>
                <wp:positionV relativeFrom="paragraph">
                  <wp:posOffset>6768482</wp:posOffset>
                </wp:positionV>
                <wp:extent cx="2524259" cy="605155"/>
                <wp:effectExtent l="0" t="0" r="0" b="44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259" cy="605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614DBD" w14:textId="05999F2B" w:rsidR="004B7E44" w:rsidRPr="004B7E44" w:rsidRDefault="00023412" w:rsidP="004B7E44">
                            <w:r>
                              <w:t>cwp.mitravisi.xyz:2087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0110" id="Text Box 7" o:spid="_x0000_s1030" type="#_x0000_t202" style="position:absolute;margin-left:-8pt;margin-top:532.95pt;width:198.75pt;height:4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" filled="f" stroked="f" strokeweight=".5pt">
                <v:textbox>
                  <w:txbxContent>
                    <w:p w14:paraId="12614DBD" w14:textId="05999F2B" w:rsidR="004B7E44" w:rsidRPr="004B7E44" w:rsidRDefault="00023412" w:rsidP="004B7E44">
                      <w:r>
                        <w:t>cwp.mitravisi.xyz:2087</w:t>
                      </w:r>
                    </w:p>
                  </w:txbxContent>
                </v:textbox>
              </v:shape>
            </w:pict>
          </mc:Fallback>
        </mc:AlternateContent>
      </w:r>
      <w:r w:rsidR="004B7E44">
        <w:br w:type="page"/>
      </w:r>
    </w:p>
    <w:p w14:paraId="140FEF3F" w14:textId="77777777" w:rsidR="006C015B" w:rsidRPr="00BB26F1" w:rsidRDefault="006C015B" w:rsidP="004B7E44">
      <w:pPr>
        <w:pStyle w:val="Heading2"/>
        <w:spacing w:after="500"/>
        <w:rPr>
          <w:rFonts w:ascii="Arial" w:hAnsi="Arial" w:cs="Arial"/>
        </w:rPr>
      </w:pPr>
      <w:r w:rsidRPr="00BB26F1">
        <w:rPr>
          <w:rFonts w:ascii="Arial" w:hAnsi="Arial" w:cs="Arial"/>
        </w:rPr>
        <w:lastRenderedPageBreak/>
        <w:t>Pendahuluan</w:t>
      </w:r>
    </w:p>
    <w:p w14:paraId="6733526A" w14:textId="05D16726" w:rsidR="00BC1090" w:rsidRDefault="00BC1090" w:rsidP="00BC1090">
      <w:pPr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PT Mitravisi Technology merupakan sebuah perusahaan Hosting Provider yang ada di Indonesia. Kami menyediakan layanan seperti Shared Hosting.</w:t>
      </w:r>
    </w:p>
    <w:p w14:paraId="0F5630ED" w14:textId="789FB80E" w:rsidR="009D7005" w:rsidRDefault="009D7005" w:rsidP="00BC1090">
      <w:pPr>
        <w:jc w:val="both"/>
        <w:rPr>
          <w:rFonts w:ascii="Arial" w:hAnsi="Arial" w:cs="Arial"/>
          <w:color w:val="auto"/>
        </w:rPr>
      </w:pPr>
    </w:p>
    <w:p w14:paraId="2264E7A0" w14:textId="5A15707F" w:rsidR="009D7005" w:rsidRDefault="009D7005" w:rsidP="00BC1090">
      <w:pPr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Berikut susunan team PT Mitravisi Technology :</w:t>
      </w:r>
    </w:p>
    <w:p w14:paraId="1946642A" w14:textId="752F295C" w:rsidR="00931574" w:rsidRDefault="00931574" w:rsidP="002665EC">
      <w:pPr>
        <w:jc w:val="both"/>
        <w:rPr>
          <w:rFonts w:ascii="Arial" w:hAnsi="Arial" w:cs="Arial"/>
          <w:color w:val="auto"/>
        </w:rPr>
      </w:pPr>
    </w:p>
    <w:p w14:paraId="7178E261" w14:textId="11156303" w:rsidR="00931574" w:rsidRDefault="00931574" w:rsidP="002665EC">
      <w:pPr>
        <w:jc w:val="both"/>
        <w:rPr>
          <w:rFonts w:ascii="Arial" w:hAnsi="Arial" w:cs="Arial"/>
          <w:noProof/>
          <w:color w:val="auto"/>
        </w:rPr>
      </w:pPr>
      <w:r>
        <w:rPr>
          <w:rFonts w:ascii="Arial" w:hAnsi="Arial" w:cs="Arial"/>
          <w:noProof/>
          <w:color w:val="auto"/>
        </w:rPr>
        <w:drawing>
          <wp:anchor distT="0" distB="0" distL="114300" distR="114300" simplePos="0" relativeHeight="251666432" behindDoc="1" locked="0" layoutInCell="1" allowOverlap="1" wp14:anchorId="06AA7983" wp14:editId="71A12740">
            <wp:simplePos x="0" y="0"/>
            <wp:positionH relativeFrom="column">
              <wp:posOffset>930247</wp:posOffset>
            </wp:positionH>
            <wp:positionV relativeFrom="paragraph">
              <wp:posOffset>5715</wp:posOffset>
            </wp:positionV>
            <wp:extent cx="4699221" cy="3067867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48" t="9261" r="22970" b="26325"/>
                    <a:stretch/>
                  </pic:blipFill>
                  <pic:spPr bwMode="auto">
                    <a:xfrm>
                      <a:off x="0" y="0"/>
                      <a:ext cx="4699221" cy="306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DDF1B7" w14:textId="0871CEC0" w:rsidR="00931574" w:rsidRDefault="00931574" w:rsidP="002665EC">
      <w:pPr>
        <w:jc w:val="both"/>
        <w:rPr>
          <w:rFonts w:ascii="Arial" w:hAnsi="Arial" w:cs="Arial"/>
          <w:noProof/>
          <w:color w:val="auto"/>
        </w:rPr>
      </w:pPr>
    </w:p>
    <w:p w14:paraId="3073F59B" w14:textId="26782515" w:rsidR="00931574" w:rsidRDefault="00931574" w:rsidP="002665EC">
      <w:pPr>
        <w:jc w:val="both"/>
        <w:rPr>
          <w:rFonts w:ascii="Arial" w:hAnsi="Arial" w:cs="Arial"/>
          <w:color w:val="auto"/>
        </w:rPr>
      </w:pPr>
    </w:p>
    <w:p w14:paraId="0FBB84BD" w14:textId="77777777" w:rsidR="00F615E0" w:rsidRPr="00BB26F1" w:rsidRDefault="00F615E0" w:rsidP="002665EC">
      <w:pPr>
        <w:jc w:val="both"/>
        <w:rPr>
          <w:rFonts w:ascii="Arial" w:hAnsi="Arial" w:cs="Arial"/>
          <w:color w:val="auto"/>
        </w:rPr>
      </w:pPr>
    </w:p>
    <w:p w14:paraId="762F76EB" w14:textId="77777777" w:rsidR="00931574" w:rsidRDefault="00931574" w:rsidP="004B7E44">
      <w:pPr>
        <w:pStyle w:val="Heading2"/>
        <w:spacing w:after="500"/>
        <w:rPr>
          <w:rFonts w:ascii="Arial" w:hAnsi="Arial" w:cs="Arial"/>
        </w:rPr>
      </w:pPr>
    </w:p>
    <w:p w14:paraId="7FFF3F14" w14:textId="77777777" w:rsidR="00931574" w:rsidRDefault="00931574" w:rsidP="004B7E44">
      <w:pPr>
        <w:pStyle w:val="Heading2"/>
        <w:spacing w:after="500"/>
        <w:rPr>
          <w:rFonts w:ascii="Arial" w:hAnsi="Arial" w:cs="Arial"/>
        </w:rPr>
      </w:pPr>
    </w:p>
    <w:p w14:paraId="4183099D" w14:textId="77777777" w:rsidR="00931574" w:rsidRDefault="00931574" w:rsidP="004B7E44">
      <w:pPr>
        <w:pStyle w:val="Heading2"/>
        <w:spacing w:after="500"/>
        <w:rPr>
          <w:rFonts w:ascii="Arial" w:hAnsi="Arial" w:cs="Arial"/>
        </w:rPr>
      </w:pPr>
    </w:p>
    <w:p w14:paraId="27DFF4E5" w14:textId="7E23E131" w:rsidR="004B7E44" w:rsidRPr="00BB26F1" w:rsidRDefault="00FC1AE3" w:rsidP="004B7E44">
      <w:pPr>
        <w:pStyle w:val="Heading2"/>
        <w:spacing w:after="500"/>
        <w:rPr>
          <w:rFonts w:ascii="Arial" w:hAnsi="Arial" w:cs="Arial"/>
        </w:rPr>
      </w:pPr>
      <w:r w:rsidRPr="00BB26F1">
        <w:rPr>
          <w:rFonts w:ascii="Arial" w:hAnsi="Arial" w:cs="Arial"/>
        </w:rPr>
        <w:t>Infrastruktur Jaringan</w:t>
      </w:r>
    </w:p>
    <w:p w14:paraId="37CB43B6" w14:textId="77777777" w:rsidR="009D7005" w:rsidRDefault="009D7005" w:rsidP="009D7005">
      <w:pPr>
        <w:jc w:val="both"/>
        <w:rPr>
          <w:rFonts w:ascii="Arial" w:hAnsi="Arial" w:cs="Arial"/>
          <w:color w:val="auto"/>
        </w:rPr>
      </w:pPr>
      <w:bookmarkStart w:id="1" w:name="_Hlk28265711"/>
      <w:r>
        <w:rPr>
          <w:rFonts w:ascii="Arial" w:hAnsi="Arial" w:cs="Arial"/>
          <w:color w:val="auto"/>
        </w:rPr>
        <w:t xml:space="preserve">PT Mitravisi technology memiliki rancangan infrastruktur jaringan seperti gambar dibawah : </w:t>
      </w:r>
    </w:p>
    <w:bookmarkEnd w:id="1"/>
    <w:p w14:paraId="5BD2CFA1" w14:textId="688DD1DE" w:rsidR="009D7005" w:rsidRDefault="009D7005" w:rsidP="00FC1AE3">
      <w:pPr>
        <w:jc w:val="both"/>
        <w:rPr>
          <w:rFonts w:ascii="Arial" w:hAnsi="Arial" w:cs="Arial"/>
          <w:color w:val="auto"/>
        </w:rPr>
      </w:pPr>
    </w:p>
    <w:p w14:paraId="2DF341E3" w14:textId="68335A2F" w:rsidR="009D7005" w:rsidRDefault="009D7005" w:rsidP="00FC1AE3">
      <w:pPr>
        <w:jc w:val="both"/>
        <w:rPr>
          <w:rFonts w:ascii="Arial" w:hAnsi="Arial" w:cs="Arial"/>
          <w:color w:val="auto"/>
        </w:rPr>
      </w:pPr>
      <w:r>
        <w:rPr>
          <w:noProof/>
        </w:rPr>
        <w:drawing>
          <wp:inline distT="0" distB="0" distL="0" distR="0" wp14:anchorId="1517AA2C" wp14:editId="5525CCCB">
            <wp:extent cx="6097905" cy="2430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D502" w14:textId="77777777" w:rsidR="00F615E0" w:rsidRPr="00BB26F1" w:rsidRDefault="00F615E0" w:rsidP="00FC1AE3">
      <w:pPr>
        <w:jc w:val="both"/>
        <w:rPr>
          <w:rFonts w:ascii="Arial" w:hAnsi="Arial" w:cs="Arial"/>
          <w:color w:val="auto"/>
        </w:rPr>
      </w:pPr>
    </w:p>
    <w:p w14:paraId="00F38818" w14:textId="77777777" w:rsidR="00FC1AE3" w:rsidRPr="00BB26F1" w:rsidRDefault="00FC1AE3" w:rsidP="004B7E44">
      <w:pPr>
        <w:pStyle w:val="Heading2"/>
        <w:spacing w:after="500"/>
        <w:rPr>
          <w:rFonts w:ascii="Arial" w:hAnsi="Arial" w:cs="Arial"/>
        </w:rPr>
      </w:pPr>
      <w:r w:rsidRPr="00BB26F1">
        <w:rPr>
          <w:rFonts w:ascii="Arial" w:hAnsi="Arial" w:cs="Arial"/>
        </w:rPr>
        <w:lastRenderedPageBreak/>
        <w:t>Rancangan Bisnis</w:t>
      </w:r>
    </w:p>
    <w:tbl>
      <w:tblPr>
        <w:tblW w:w="10246" w:type="dxa"/>
        <w:tblLook w:val="04A0" w:firstRow="1" w:lastRow="0" w:firstColumn="1" w:lastColumn="0" w:noHBand="0" w:noVBand="1"/>
      </w:tblPr>
      <w:tblGrid>
        <w:gridCol w:w="559"/>
        <w:gridCol w:w="2046"/>
        <w:gridCol w:w="3510"/>
        <w:gridCol w:w="1019"/>
        <w:gridCol w:w="1440"/>
        <w:gridCol w:w="14"/>
        <w:gridCol w:w="1644"/>
        <w:gridCol w:w="14"/>
      </w:tblGrid>
      <w:tr w:rsidR="00260393" w:rsidRPr="00260393" w14:paraId="6D24127A" w14:textId="77777777" w:rsidTr="00260393">
        <w:trPr>
          <w:trHeight w:val="375"/>
        </w:trPr>
        <w:tc>
          <w:tcPr>
            <w:tcW w:w="102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BF648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8"/>
              </w:rPr>
            </w:pPr>
            <w:r w:rsidRPr="00260393">
              <w:rPr>
                <w:rFonts w:ascii="Calibri" w:eastAsia="Times New Roman" w:hAnsi="Calibri" w:cs="Calibri"/>
                <w:b/>
                <w:bCs/>
                <w:color w:val="000000"/>
                <w:szCs w:val="28"/>
              </w:rPr>
              <w:t>Rencana Anggaran Biaya ( PT.Mitravisi Technology )</w:t>
            </w:r>
          </w:p>
        </w:tc>
      </w:tr>
      <w:tr w:rsidR="00260393" w:rsidRPr="00260393" w14:paraId="53472938" w14:textId="77777777" w:rsidTr="00260393">
        <w:trPr>
          <w:gridAfter w:val="1"/>
          <w:wAfter w:w="14" w:type="dxa"/>
          <w:trHeight w:val="30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5C8DC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7612F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829EF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D71D7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531E7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6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3ADE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260393" w:rsidRPr="00260393" w14:paraId="794D351E" w14:textId="77777777" w:rsidTr="00260393">
        <w:trPr>
          <w:gridAfter w:val="1"/>
          <w:wAfter w:w="14" w:type="dxa"/>
          <w:trHeight w:val="31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529A0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AC8A0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Kegiatan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F7260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 Penjualan Shared Hosting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394F5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64ACF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8578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260393" w:rsidRPr="00260393" w14:paraId="6A6E14FA" w14:textId="77777777" w:rsidTr="00260393">
        <w:trPr>
          <w:gridAfter w:val="1"/>
          <w:wAfter w:w="14" w:type="dxa"/>
          <w:trHeight w:val="31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BB41D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98BE2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Lokasi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844A7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 Universitas Amikom Yogyakarta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E958F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C4F17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2EB6A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260393" w:rsidRPr="00260393" w14:paraId="10B4783F" w14:textId="77777777" w:rsidTr="00260393">
        <w:trPr>
          <w:gridAfter w:val="1"/>
          <w:wAfter w:w="14" w:type="dxa"/>
          <w:trHeight w:val="31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7A200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E920C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Tahun Pengerjaan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5AB1B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 2019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1EEFF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A6B5A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536CF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260393" w:rsidRPr="00260393" w14:paraId="4D0A2184" w14:textId="77777777" w:rsidTr="00260393">
        <w:trPr>
          <w:gridAfter w:val="1"/>
          <w:wAfter w:w="14" w:type="dxa"/>
          <w:trHeight w:val="31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5C294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6A2BA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D6FE4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A721E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8BF24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A48B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260393" w:rsidRPr="00260393" w14:paraId="48B4B608" w14:textId="77777777" w:rsidTr="00260393">
        <w:trPr>
          <w:gridAfter w:val="1"/>
          <w:wAfter w:w="14" w:type="dxa"/>
          <w:trHeight w:val="30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3C842" w:themeFill="accent2"/>
            <w:noWrap/>
            <w:vAlign w:val="center"/>
            <w:hideMark/>
          </w:tcPr>
          <w:p w14:paraId="18B4A790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3C842" w:themeFill="accent2"/>
            <w:noWrap/>
            <w:vAlign w:val="center"/>
            <w:hideMark/>
          </w:tcPr>
          <w:p w14:paraId="658CF449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3C842" w:themeFill="accent2"/>
            <w:noWrap/>
            <w:vAlign w:val="center"/>
            <w:hideMark/>
          </w:tcPr>
          <w:p w14:paraId="6B847E77" w14:textId="7A4D52E6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3C842" w:themeFill="accent2"/>
            <w:noWrap/>
            <w:vAlign w:val="center"/>
            <w:hideMark/>
          </w:tcPr>
          <w:p w14:paraId="54F4954A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Satuan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3C842" w:themeFill="accent2"/>
            <w:noWrap/>
            <w:vAlign w:val="center"/>
            <w:hideMark/>
          </w:tcPr>
          <w:p w14:paraId="46100DAD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Harga</w:t>
            </w:r>
          </w:p>
        </w:tc>
        <w:tc>
          <w:tcPr>
            <w:tcW w:w="16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3C842" w:themeFill="accent2"/>
            <w:noWrap/>
            <w:vAlign w:val="center"/>
            <w:hideMark/>
          </w:tcPr>
          <w:p w14:paraId="70E97EDC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Jumlah</w:t>
            </w:r>
          </w:p>
        </w:tc>
      </w:tr>
      <w:tr w:rsidR="00260393" w:rsidRPr="00260393" w14:paraId="5049A7AD" w14:textId="77777777" w:rsidTr="00260393">
        <w:trPr>
          <w:trHeight w:val="315"/>
        </w:trPr>
        <w:tc>
          <w:tcPr>
            <w:tcW w:w="102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B83156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Pengeluaran</w:t>
            </w:r>
          </w:p>
        </w:tc>
      </w:tr>
      <w:tr w:rsidR="00260393" w:rsidRPr="00260393" w14:paraId="5A44CCC1" w14:textId="77777777" w:rsidTr="00260393">
        <w:trPr>
          <w:gridAfter w:val="1"/>
          <w:wAfter w:w="14" w:type="dxa"/>
          <w:trHeight w:val="31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28638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3DB2D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Biaya Sewa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C161A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8CB99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7727E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0114F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260393" w:rsidRPr="00260393" w14:paraId="333CA0F4" w14:textId="77777777" w:rsidTr="00260393">
        <w:trPr>
          <w:gridAfter w:val="1"/>
          <w:wAfter w:w="14" w:type="dxa"/>
          <w:trHeight w:val="31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FE5C7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EB8B8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VPS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131E1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33FB6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Bulanan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FDAB8" w14:textId="77777777" w:rsidR="00260393" w:rsidRPr="00260393" w:rsidRDefault="00260393" w:rsidP="0026039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IDR85,000</w:t>
            </w:r>
          </w:p>
        </w:tc>
        <w:tc>
          <w:tcPr>
            <w:tcW w:w="16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6A820" w14:textId="77777777" w:rsidR="00260393" w:rsidRPr="00260393" w:rsidRDefault="00260393" w:rsidP="0026039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IDR85,000</w:t>
            </w:r>
          </w:p>
        </w:tc>
      </w:tr>
      <w:tr w:rsidR="00260393" w:rsidRPr="00260393" w14:paraId="1AB85303" w14:textId="77777777" w:rsidTr="00260393">
        <w:trPr>
          <w:gridAfter w:val="1"/>
          <w:wAfter w:w="14" w:type="dxa"/>
          <w:trHeight w:val="31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77580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38691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Domain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E4510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C4F3B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Bulanan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84ACC" w14:textId="77777777" w:rsidR="00260393" w:rsidRPr="00260393" w:rsidRDefault="00260393" w:rsidP="0026039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IDR15,000</w:t>
            </w:r>
          </w:p>
        </w:tc>
        <w:tc>
          <w:tcPr>
            <w:tcW w:w="16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A4F13" w14:textId="77777777" w:rsidR="00260393" w:rsidRPr="00260393" w:rsidRDefault="00260393" w:rsidP="0026039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IDR15,000</w:t>
            </w:r>
          </w:p>
        </w:tc>
      </w:tr>
      <w:tr w:rsidR="00260393" w:rsidRPr="00260393" w14:paraId="606DB31B" w14:textId="77777777" w:rsidTr="00260393">
        <w:trPr>
          <w:gridAfter w:val="1"/>
          <w:wAfter w:w="14" w:type="dxa"/>
          <w:trHeight w:val="31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55C07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84C63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7559E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C7E92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0575E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4910F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260393" w:rsidRPr="00260393" w14:paraId="19163289" w14:textId="77777777" w:rsidTr="00260393">
        <w:trPr>
          <w:gridAfter w:val="1"/>
          <w:wAfter w:w="14" w:type="dxa"/>
          <w:trHeight w:val="31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F7A9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5FAF7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Biaya Bulanan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9B737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7885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A615A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5AE23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260393" w:rsidRPr="00260393" w14:paraId="271BCFD1" w14:textId="77777777" w:rsidTr="00260393">
        <w:trPr>
          <w:gridAfter w:val="1"/>
          <w:wAfter w:w="14" w:type="dxa"/>
          <w:trHeight w:val="31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D5FA1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A5D42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Karyawan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8888A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AEE9F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Bulanan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13775" w14:textId="77777777" w:rsidR="00260393" w:rsidRPr="00260393" w:rsidRDefault="00260393" w:rsidP="0026039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IDR900,000</w:t>
            </w:r>
          </w:p>
        </w:tc>
        <w:tc>
          <w:tcPr>
            <w:tcW w:w="16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95A58" w14:textId="77777777" w:rsidR="00260393" w:rsidRPr="00260393" w:rsidRDefault="00260393" w:rsidP="0026039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IDR1,800,000</w:t>
            </w:r>
          </w:p>
        </w:tc>
      </w:tr>
      <w:tr w:rsidR="00260393" w:rsidRPr="00260393" w14:paraId="7604D0DA" w14:textId="77777777" w:rsidTr="00260393">
        <w:trPr>
          <w:gridAfter w:val="1"/>
          <w:wAfter w:w="14" w:type="dxa"/>
          <w:trHeight w:val="315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04357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44636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644C8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98B37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E9FAA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FF8B3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260393" w:rsidRPr="00260393" w14:paraId="0707EE25" w14:textId="77777777" w:rsidTr="00260393">
        <w:trPr>
          <w:trHeight w:val="315"/>
        </w:trPr>
        <w:tc>
          <w:tcPr>
            <w:tcW w:w="85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D35B4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Subtotal</w:t>
            </w:r>
          </w:p>
        </w:tc>
        <w:tc>
          <w:tcPr>
            <w:tcW w:w="16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213A2" w14:textId="77777777" w:rsidR="00260393" w:rsidRPr="00260393" w:rsidRDefault="00260393" w:rsidP="0026039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IDR1,900,000</w:t>
            </w:r>
          </w:p>
        </w:tc>
      </w:tr>
    </w:tbl>
    <w:p w14:paraId="08CF6F12" w14:textId="77777777" w:rsidR="00260393" w:rsidRDefault="00260393" w:rsidP="00FC1AE3">
      <w:pPr>
        <w:jc w:val="both"/>
        <w:rPr>
          <w:rFonts w:ascii="Arial" w:hAnsi="Arial" w:cs="Arial"/>
          <w:color w:val="auto"/>
        </w:rPr>
      </w:pPr>
    </w:p>
    <w:tbl>
      <w:tblPr>
        <w:tblW w:w="9654" w:type="dxa"/>
        <w:tblLook w:val="04A0" w:firstRow="1" w:lastRow="0" w:firstColumn="1" w:lastColumn="0" w:noHBand="0" w:noVBand="1"/>
      </w:tblPr>
      <w:tblGrid>
        <w:gridCol w:w="1069"/>
        <w:gridCol w:w="1163"/>
        <w:gridCol w:w="907"/>
        <w:gridCol w:w="754"/>
        <w:gridCol w:w="965"/>
        <w:gridCol w:w="796"/>
        <w:gridCol w:w="1273"/>
        <w:gridCol w:w="754"/>
        <w:gridCol w:w="1258"/>
        <w:gridCol w:w="1383"/>
      </w:tblGrid>
      <w:tr w:rsidR="00260393" w:rsidRPr="00260393" w14:paraId="388FD1BF" w14:textId="77777777" w:rsidTr="006E3DF7">
        <w:trPr>
          <w:trHeight w:val="251"/>
        </w:trPr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3C842" w:themeFill="accent2"/>
            <w:noWrap/>
            <w:vAlign w:val="center"/>
            <w:hideMark/>
          </w:tcPr>
          <w:p w14:paraId="78CF8D54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3C842" w:themeFill="accent2"/>
            <w:noWrap/>
            <w:vAlign w:val="center"/>
            <w:hideMark/>
          </w:tcPr>
          <w:p w14:paraId="4D6DB5A4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3C842" w:themeFill="accent2"/>
            <w:noWrap/>
            <w:vAlign w:val="center"/>
            <w:hideMark/>
          </w:tcPr>
          <w:p w14:paraId="04DE449A" w14:textId="0538A63F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3C842" w:themeFill="accent2"/>
            <w:noWrap/>
            <w:vAlign w:val="center"/>
            <w:hideMark/>
          </w:tcPr>
          <w:p w14:paraId="5DFA6A43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RAM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3C842" w:themeFill="accent2"/>
            <w:noWrap/>
            <w:vAlign w:val="center"/>
            <w:hideMark/>
          </w:tcPr>
          <w:p w14:paraId="6ACB6D85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Storage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3C842" w:themeFill="accent2"/>
            <w:noWrap/>
            <w:vAlign w:val="center"/>
            <w:hideMark/>
          </w:tcPr>
          <w:p w14:paraId="193577B6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CPU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3C842" w:themeFill="accent2"/>
            <w:noWrap/>
            <w:vAlign w:val="center"/>
            <w:hideMark/>
          </w:tcPr>
          <w:p w14:paraId="333E4647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Bandwidth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3C842" w:themeFill="accent2"/>
            <w:noWrap/>
            <w:vAlign w:val="center"/>
            <w:hideMark/>
          </w:tcPr>
          <w:p w14:paraId="771ADE5E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EP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3C842" w:themeFill="accent2"/>
            <w:noWrap/>
            <w:vAlign w:val="center"/>
            <w:hideMark/>
          </w:tcPr>
          <w:p w14:paraId="5CD1AE6A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Harga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3C842" w:themeFill="accent2"/>
            <w:noWrap/>
            <w:vAlign w:val="center"/>
            <w:hideMark/>
          </w:tcPr>
          <w:p w14:paraId="731CF27E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Jumlah</w:t>
            </w:r>
          </w:p>
        </w:tc>
      </w:tr>
      <w:tr w:rsidR="00260393" w:rsidRPr="00260393" w14:paraId="25071FBF" w14:textId="77777777" w:rsidTr="00260393">
        <w:trPr>
          <w:trHeight w:val="264"/>
        </w:trPr>
        <w:tc>
          <w:tcPr>
            <w:tcW w:w="96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E5D8A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Pemasukkan</w:t>
            </w:r>
          </w:p>
        </w:tc>
      </w:tr>
      <w:tr w:rsidR="00260393" w:rsidRPr="00260393" w14:paraId="20BD3BDE" w14:textId="77777777" w:rsidTr="00260393">
        <w:trPr>
          <w:trHeight w:val="264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9A719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C3EB7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Sewa Hosting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EBF65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15DC5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72915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FCE4A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9C78D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91775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5B5EC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11771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260393" w:rsidRPr="00260393" w14:paraId="39646A03" w14:textId="77777777" w:rsidTr="00260393">
        <w:trPr>
          <w:trHeight w:val="264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E8A32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84BC6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  <w:t>H-Core 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FB9D5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  <w:t>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8DE20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  <w:t>512 mb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E1883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  <w:t>1GB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F3DD9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  <w:t>1Core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462A8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  <w:t>100GB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9A30B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0CFF0" w14:textId="77777777" w:rsidR="00260393" w:rsidRPr="00260393" w:rsidRDefault="00260393" w:rsidP="0026039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  <w:t xml:space="preserve"> IDR 30,000.00 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5F63D" w14:textId="77777777" w:rsidR="00260393" w:rsidRPr="00260393" w:rsidRDefault="00260393" w:rsidP="0026039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  <w:t xml:space="preserve"> IDR    60,000.00 </w:t>
            </w:r>
          </w:p>
        </w:tc>
      </w:tr>
      <w:tr w:rsidR="00260393" w:rsidRPr="00260393" w14:paraId="45EC25A0" w14:textId="77777777" w:rsidTr="00260393">
        <w:trPr>
          <w:trHeight w:val="264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3C57D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  <w:t>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C226E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  <w:t>H-Core 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19D85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  <w:t>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4BCB3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  <w:t>512 mb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80083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  <w:t>2GB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86122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  <w:t>1Core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30A06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  <w:t>100GB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47C9D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  <w:t>30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D9D93" w14:textId="77777777" w:rsidR="00260393" w:rsidRPr="00260393" w:rsidRDefault="00260393" w:rsidP="0026039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  <w:t xml:space="preserve"> IDR 45,000.00 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30B0F" w14:textId="77777777" w:rsidR="00260393" w:rsidRPr="00260393" w:rsidRDefault="00260393" w:rsidP="0026039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  <w:t xml:space="preserve"> IDR    90,000.00 </w:t>
            </w:r>
          </w:p>
        </w:tc>
      </w:tr>
      <w:tr w:rsidR="00260393" w:rsidRPr="00260393" w14:paraId="3FFFDA6F" w14:textId="77777777" w:rsidTr="00260393">
        <w:trPr>
          <w:trHeight w:val="264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C499D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  <w:t>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0C162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  <w:t>H-Core 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7B307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  <w:t>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BF8FE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  <w:t>1 Gb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C263B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  <w:t>3GB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365F2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  <w:t>1Core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ADDD1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  <w:t>100GB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C59CB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  <w:t>45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D836F" w14:textId="77777777" w:rsidR="00260393" w:rsidRPr="00260393" w:rsidRDefault="00260393" w:rsidP="0026039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  <w:t xml:space="preserve"> IDR 60,000.00 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80620" w14:textId="77777777" w:rsidR="00260393" w:rsidRPr="00260393" w:rsidRDefault="00260393" w:rsidP="0026039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161718"/>
                <w:sz w:val="24"/>
                <w:szCs w:val="24"/>
              </w:rPr>
              <w:t xml:space="preserve"> IDR  120,000.00 </w:t>
            </w:r>
          </w:p>
        </w:tc>
      </w:tr>
      <w:tr w:rsidR="00260393" w:rsidRPr="00260393" w14:paraId="6E2A930E" w14:textId="77777777" w:rsidTr="00260393">
        <w:trPr>
          <w:trHeight w:val="264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BA1E0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DE824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F77C9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3112C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66C79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C2D3C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01105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9A576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D8600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A5137" w14:textId="77777777" w:rsidR="00260393" w:rsidRPr="00260393" w:rsidRDefault="00260393" w:rsidP="0026039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260393" w:rsidRPr="00260393" w14:paraId="787F6A4D" w14:textId="77777777" w:rsidTr="00260393">
        <w:trPr>
          <w:trHeight w:val="264"/>
        </w:trPr>
        <w:tc>
          <w:tcPr>
            <w:tcW w:w="82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86563" w14:textId="77777777" w:rsidR="00260393" w:rsidRPr="00260393" w:rsidRDefault="00260393" w:rsidP="002603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Subtotal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676FC" w14:textId="77777777" w:rsidR="00260393" w:rsidRPr="00260393" w:rsidRDefault="00260393" w:rsidP="0026039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039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IDR  270,000.00 </w:t>
            </w:r>
          </w:p>
        </w:tc>
      </w:tr>
    </w:tbl>
    <w:p w14:paraId="00D8A7A3" w14:textId="77777777" w:rsidR="00260393" w:rsidRDefault="00260393" w:rsidP="00FC1AE3">
      <w:pPr>
        <w:jc w:val="both"/>
        <w:rPr>
          <w:rFonts w:ascii="Arial" w:hAnsi="Arial" w:cs="Arial"/>
          <w:color w:val="auto"/>
        </w:rPr>
      </w:pPr>
    </w:p>
    <w:p w14:paraId="5E3BEFF5" w14:textId="694E6EC4" w:rsidR="00F615E0" w:rsidRDefault="00F615E0" w:rsidP="00FC1AE3">
      <w:pPr>
        <w:jc w:val="both"/>
        <w:rPr>
          <w:rFonts w:ascii="Arial" w:hAnsi="Arial" w:cs="Arial"/>
          <w:color w:val="auto"/>
        </w:rPr>
      </w:pPr>
    </w:p>
    <w:p w14:paraId="00FC31AB" w14:textId="660A2624" w:rsidR="00260393" w:rsidRDefault="00260393" w:rsidP="00FC1AE3">
      <w:pPr>
        <w:jc w:val="both"/>
        <w:rPr>
          <w:rFonts w:ascii="Arial" w:hAnsi="Arial" w:cs="Arial"/>
          <w:color w:val="auto"/>
        </w:rPr>
      </w:pPr>
    </w:p>
    <w:p w14:paraId="2E6615B0" w14:textId="1D5AC161" w:rsidR="00260393" w:rsidRDefault="00260393" w:rsidP="00FC1AE3">
      <w:pPr>
        <w:jc w:val="both"/>
        <w:rPr>
          <w:rFonts w:ascii="Arial" w:hAnsi="Arial" w:cs="Arial"/>
          <w:color w:val="auto"/>
        </w:rPr>
      </w:pPr>
    </w:p>
    <w:p w14:paraId="3DB961CF" w14:textId="0BEA0530" w:rsidR="00260393" w:rsidRDefault="00260393" w:rsidP="00FC1AE3">
      <w:pPr>
        <w:jc w:val="both"/>
        <w:rPr>
          <w:rFonts w:ascii="Arial" w:hAnsi="Arial" w:cs="Arial"/>
          <w:color w:val="auto"/>
        </w:rPr>
      </w:pPr>
    </w:p>
    <w:p w14:paraId="28A58BCD" w14:textId="71F0F61C" w:rsidR="00260393" w:rsidRDefault="00260393" w:rsidP="00FC1AE3">
      <w:pPr>
        <w:jc w:val="both"/>
        <w:rPr>
          <w:rFonts w:ascii="Arial" w:hAnsi="Arial" w:cs="Arial"/>
          <w:color w:val="auto"/>
        </w:rPr>
      </w:pPr>
    </w:p>
    <w:p w14:paraId="441E8AAE" w14:textId="6F927741" w:rsidR="00260393" w:rsidRPr="00BB26F1" w:rsidRDefault="00F46F06" w:rsidP="00F46F06">
      <w:pPr>
        <w:rPr>
          <w:rFonts w:ascii="Arial" w:hAnsi="Arial" w:cs="Arial"/>
          <w:color w:val="auto"/>
        </w:rPr>
      </w:pPr>
      <w:r>
        <w:rPr>
          <w:rFonts w:ascii="Arial" w:hAnsi="Arial" w:cs="Arial"/>
          <w:noProof/>
          <w:color w:val="auto"/>
        </w:rPr>
        <w:lastRenderedPageBreak/>
        <w:drawing>
          <wp:anchor distT="0" distB="0" distL="114300" distR="114300" simplePos="0" relativeHeight="251667456" behindDoc="0" locked="0" layoutInCell="1" allowOverlap="1" wp14:anchorId="56CF4C3A" wp14:editId="666996DC">
            <wp:simplePos x="0" y="0"/>
            <wp:positionH relativeFrom="column">
              <wp:posOffset>3180715</wp:posOffset>
            </wp:positionH>
            <wp:positionV relativeFrom="paragraph">
              <wp:posOffset>-54610</wp:posOffset>
            </wp:positionV>
            <wp:extent cx="2714313" cy="6286424"/>
            <wp:effectExtent l="0" t="0" r="0" b="63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313" cy="628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DF7">
        <w:rPr>
          <w:rFonts w:ascii="Arial" w:hAnsi="Arial" w:cs="Arial"/>
          <w:noProof/>
          <w:color w:val="auto"/>
        </w:rPr>
        <w:drawing>
          <wp:inline distT="0" distB="0" distL="0" distR="0" wp14:anchorId="1533CAFA" wp14:editId="04DFDD5C">
            <wp:extent cx="2710234" cy="6276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432" cy="631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665B" w14:textId="77777777" w:rsidR="00FC1AE3" w:rsidRPr="00BB26F1" w:rsidRDefault="00FC1AE3" w:rsidP="004B7E44">
      <w:pPr>
        <w:pStyle w:val="Heading2"/>
        <w:spacing w:after="500"/>
        <w:rPr>
          <w:rFonts w:ascii="Arial" w:hAnsi="Arial" w:cs="Arial"/>
        </w:rPr>
      </w:pPr>
      <w:r w:rsidRPr="00BB26F1">
        <w:rPr>
          <w:rFonts w:ascii="Arial" w:hAnsi="Arial" w:cs="Arial"/>
        </w:rPr>
        <w:t>Keunggulan Perusahaan</w:t>
      </w:r>
    </w:p>
    <w:p w14:paraId="52E4E8B7" w14:textId="44A2CC26" w:rsidR="008E3729" w:rsidRDefault="009D7005" w:rsidP="00B3450B">
      <w:pPr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Mitavisi Technology memberikan layanan bantuan 24x7 untuk pengguna menjadi prioritas. </w:t>
      </w:r>
    </w:p>
    <w:p w14:paraId="6FA5F345" w14:textId="015D64DD" w:rsidR="008E3729" w:rsidRDefault="008E3729" w:rsidP="00B3450B">
      <w:pPr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Mitavisi Technology </w:t>
      </w:r>
      <w:r w:rsidR="009D7005">
        <w:rPr>
          <w:rFonts w:ascii="Arial" w:hAnsi="Arial" w:cs="Arial"/>
          <w:color w:val="auto"/>
        </w:rPr>
        <w:t xml:space="preserve">menggunakan </w:t>
      </w:r>
      <w:r>
        <w:rPr>
          <w:rFonts w:ascii="Arial" w:hAnsi="Arial" w:cs="Arial"/>
          <w:color w:val="auto"/>
        </w:rPr>
        <w:t>teknologi terbaru sehingga akan memberikan keamanan dan menjamin performa yang baik.</w:t>
      </w:r>
    </w:p>
    <w:p w14:paraId="76F31ED4" w14:textId="115467C2" w:rsidR="008E3729" w:rsidRDefault="008E3729" w:rsidP="00B3450B">
      <w:pPr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Mitavisi Technology memiliki pilihan datacenter yang tersebar di beebagai negara.</w:t>
      </w:r>
    </w:p>
    <w:p w14:paraId="5EC51101" w14:textId="77777777" w:rsidR="00F615E0" w:rsidRDefault="00F615E0" w:rsidP="00B3450B">
      <w:pPr>
        <w:jc w:val="both"/>
        <w:rPr>
          <w:rFonts w:ascii="Arial" w:hAnsi="Arial" w:cs="Arial"/>
          <w:color w:val="auto"/>
        </w:rPr>
      </w:pPr>
    </w:p>
    <w:p w14:paraId="492A3119" w14:textId="77777777" w:rsidR="00F615E0" w:rsidRPr="00BB26F1" w:rsidRDefault="00F615E0" w:rsidP="00B3450B">
      <w:pPr>
        <w:jc w:val="both"/>
        <w:rPr>
          <w:rFonts w:ascii="Arial" w:hAnsi="Arial" w:cs="Arial"/>
          <w:color w:val="auto"/>
        </w:rPr>
      </w:pPr>
    </w:p>
    <w:p w14:paraId="72AA6ED6" w14:textId="77777777" w:rsidR="00FC1AE3" w:rsidRPr="00BB26F1" w:rsidRDefault="00FC1AE3" w:rsidP="004B7E44">
      <w:pPr>
        <w:pStyle w:val="Heading2"/>
        <w:spacing w:after="500"/>
        <w:rPr>
          <w:rFonts w:ascii="Arial" w:hAnsi="Arial" w:cs="Arial"/>
        </w:rPr>
      </w:pPr>
      <w:r w:rsidRPr="00BB26F1">
        <w:rPr>
          <w:rFonts w:ascii="Arial" w:hAnsi="Arial" w:cs="Arial"/>
        </w:rPr>
        <w:lastRenderedPageBreak/>
        <w:t>Kontak</w:t>
      </w:r>
    </w:p>
    <w:p w14:paraId="29D5024C" w14:textId="3258C276" w:rsidR="00260393" w:rsidRPr="00E85415" w:rsidRDefault="00260393" w:rsidP="00260393">
      <w:pPr>
        <w:jc w:val="both"/>
        <w:rPr>
          <w:rFonts w:ascii="Arial" w:hAnsi="Arial" w:cs="Arial"/>
          <w:color w:val="auto"/>
        </w:rPr>
      </w:pPr>
      <w:r w:rsidRPr="00E85415">
        <w:rPr>
          <w:rFonts w:ascii="Arial" w:hAnsi="Arial" w:cs="Arial"/>
          <w:color w:val="auto"/>
        </w:rPr>
        <w:t xml:space="preserve">Jl. </w:t>
      </w:r>
      <w:r w:rsidR="00D26E94">
        <w:rPr>
          <w:rFonts w:ascii="Arial" w:hAnsi="Arial" w:cs="Arial"/>
          <w:color w:val="auto"/>
        </w:rPr>
        <w:t>Gorongan 5</w:t>
      </w:r>
      <w:r>
        <w:rPr>
          <w:rFonts w:ascii="Arial" w:hAnsi="Arial" w:cs="Arial"/>
          <w:color w:val="auto"/>
        </w:rPr>
        <w:t>,</w:t>
      </w:r>
      <w:r w:rsidRPr="00E85415">
        <w:rPr>
          <w:rFonts w:ascii="Arial" w:hAnsi="Arial" w:cs="Arial"/>
          <w:color w:val="auto"/>
        </w:rPr>
        <w:t>Depok,Condong Catur ,Yogyakarta 55282</w:t>
      </w:r>
    </w:p>
    <w:p w14:paraId="6BC5E5FD" w14:textId="77777777" w:rsidR="00260393" w:rsidRPr="00E85415" w:rsidRDefault="00260393" w:rsidP="00260393">
      <w:pPr>
        <w:jc w:val="both"/>
        <w:rPr>
          <w:rFonts w:ascii="Arial" w:hAnsi="Arial" w:cs="Arial"/>
          <w:color w:val="auto"/>
        </w:rPr>
      </w:pPr>
      <w:r w:rsidRPr="00E85415">
        <w:rPr>
          <w:rFonts w:ascii="Arial" w:hAnsi="Arial" w:cs="Arial"/>
          <w:color w:val="auto"/>
        </w:rPr>
        <w:t>Daerah Istimewa Yogyakarta, Indonesia</w:t>
      </w:r>
    </w:p>
    <w:p w14:paraId="22150696" w14:textId="77777777" w:rsidR="00260393" w:rsidRPr="00E85415" w:rsidRDefault="00260393" w:rsidP="00260393">
      <w:pPr>
        <w:jc w:val="both"/>
        <w:rPr>
          <w:rFonts w:ascii="Arial" w:hAnsi="Arial" w:cs="Arial"/>
          <w:color w:val="auto"/>
        </w:rPr>
      </w:pPr>
    </w:p>
    <w:p w14:paraId="1BAA5CB8" w14:textId="77777777" w:rsidR="00260393" w:rsidRPr="00E85415" w:rsidRDefault="00260393" w:rsidP="00260393">
      <w:pPr>
        <w:jc w:val="both"/>
        <w:rPr>
          <w:rFonts w:ascii="Arial" w:hAnsi="Arial" w:cs="Arial"/>
          <w:color w:val="auto"/>
        </w:rPr>
      </w:pPr>
      <w:r w:rsidRPr="00E85415">
        <w:rPr>
          <w:rFonts w:ascii="Arial" w:hAnsi="Arial" w:cs="Arial"/>
          <w:color w:val="auto"/>
        </w:rPr>
        <w:t>Layanan 24 Jam</w:t>
      </w:r>
    </w:p>
    <w:p w14:paraId="71B3C978" w14:textId="23E0F35B" w:rsidR="00260393" w:rsidRPr="00E85415" w:rsidRDefault="00260393" w:rsidP="00260393">
      <w:pPr>
        <w:jc w:val="both"/>
        <w:rPr>
          <w:rFonts w:ascii="Arial" w:hAnsi="Arial" w:cs="Arial"/>
          <w:color w:val="auto"/>
        </w:rPr>
      </w:pPr>
      <w:r w:rsidRPr="00E85415">
        <w:rPr>
          <w:rFonts w:ascii="Arial" w:hAnsi="Arial" w:cs="Arial"/>
          <w:color w:val="auto"/>
        </w:rPr>
        <w:t xml:space="preserve">Phone: (0274) </w:t>
      </w:r>
      <w:r w:rsidR="00685496">
        <w:rPr>
          <w:rFonts w:ascii="Arial" w:hAnsi="Arial" w:cs="Arial"/>
          <w:color w:val="auto"/>
        </w:rPr>
        <w:t>32165</w:t>
      </w:r>
    </w:p>
    <w:p w14:paraId="1944FD80" w14:textId="747DCA2F" w:rsidR="00260393" w:rsidRDefault="00685496" w:rsidP="00260393">
      <w:pPr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support@mitravisi.</w:t>
      </w:r>
      <w:r w:rsidR="00D26E94">
        <w:rPr>
          <w:rFonts w:ascii="Arial" w:hAnsi="Arial" w:cs="Arial"/>
          <w:color w:val="auto"/>
        </w:rPr>
        <w:t>xyz</w:t>
      </w:r>
    </w:p>
    <w:p w14:paraId="06BDE98D" w14:textId="3680E3A2" w:rsidR="00260393" w:rsidRPr="00E85415" w:rsidRDefault="00260393" w:rsidP="00260393">
      <w:pPr>
        <w:jc w:val="both"/>
        <w:rPr>
          <w:rFonts w:ascii="Arial" w:hAnsi="Arial" w:cs="Arial"/>
          <w:color w:val="auto"/>
        </w:rPr>
      </w:pPr>
      <w:r w:rsidRPr="00E85415">
        <w:rPr>
          <w:rFonts w:ascii="Arial" w:hAnsi="Arial" w:cs="Arial"/>
          <w:color w:val="auto"/>
        </w:rPr>
        <w:t xml:space="preserve">Instagram </w:t>
      </w:r>
      <w:r>
        <w:rPr>
          <w:rFonts w:ascii="Arial" w:hAnsi="Arial" w:cs="Arial"/>
          <w:color w:val="auto"/>
        </w:rPr>
        <w:tab/>
      </w:r>
      <w:r w:rsidRPr="00E85415">
        <w:rPr>
          <w:rFonts w:ascii="Arial" w:hAnsi="Arial" w:cs="Arial"/>
          <w:color w:val="auto"/>
        </w:rPr>
        <w:tab/>
        <w:t>:</w:t>
      </w:r>
      <w:r w:rsidR="00685496">
        <w:rPr>
          <w:rFonts w:ascii="Arial" w:hAnsi="Arial" w:cs="Arial"/>
          <w:color w:val="auto"/>
        </w:rPr>
        <w:t xml:space="preserve"> mitravisi</w:t>
      </w:r>
    </w:p>
    <w:p w14:paraId="3EB575BA" w14:textId="5F8C75F2" w:rsidR="00260393" w:rsidRPr="00E85415" w:rsidRDefault="00260393" w:rsidP="00260393">
      <w:pPr>
        <w:jc w:val="both"/>
        <w:rPr>
          <w:rFonts w:ascii="Arial" w:hAnsi="Arial" w:cs="Arial"/>
          <w:color w:val="auto"/>
        </w:rPr>
      </w:pPr>
      <w:r w:rsidRPr="00E85415">
        <w:rPr>
          <w:rFonts w:ascii="Arial" w:hAnsi="Arial" w:cs="Arial"/>
          <w:color w:val="auto"/>
        </w:rPr>
        <w:t xml:space="preserve">Facebook </w:t>
      </w:r>
      <w:r w:rsidRPr="00E85415">
        <w:rPr>
          <w:rFonts w:ascii="Arial" w:hAnsi="Arial" w:cs="Arial"/>
          <w:color w:val="auto"/>
        </w:rPr>
        <w:tab/>
      </w:r>
      <w:r>
        <w:rPr>
          <w:rFonts w:ascii="Arial" w:hAnsi="Arial" w:cs="Arial"/>
          <w:color w:val="auto"/>
        </w:rPr>
        <w:tab/>
      </w:r>
      <w:r w:rsidRPr="00E85415">
        <w:rPr>
          <w:rFonts w:ascii="Arial" w:hAnsi="Arial" w:cs="Arial"/>
          <w:color w:val="auto"/>
        </w:rPr>
        <w:t xml:space="preserve">: </w:t>
      </w:r>
      <w:r w:rsidR="00685496">
        <w:rPr>
          <w:rFonts w:ascii="Arial" w:hAnsi="Arial" w:cs="Arial"/>
          <w:color w:val="auto"/>
        </w:rPr>
        <w:t>mitravisi</w:t>
      </w:r>
    </w:p>
    <w:p w14:paraId="5272408D" w14:textId="75656373" w:rsidR="00260393" w:rsidRDefault="00260393" w:rsidP="00260393">
      <w:pPr>
        <w:jc w:val="both"/>
        <w:rPr>
          <w:rFonts w:ascii="Arial" w:hAnsi="Arial" w:cs="Arial"/>
          <w:color w:val="auto"/>
        </w:rPr>
      </w:pPr>
      <w:r w:rsidRPr="00E85415">
        <w:rPr>
          <w:rFonts w:ascii="Arial" w:hAnsi="Arial" w:cs="Arial"/>
          <w:color w:val="auto"/>
        </w:rPr>
        <w:t xml:space="preserve">Twitter </w:t>
      </w:r>
      <w:r w:rsidRPr="00E85415">
        <w:rPr>
          <w:rFonts w:ascii="Arial" w:hAnsi="Arial" w:cs="Arial"/>
          <w:color w:val="auto"/>
        </w:rPr>
        <w:tab/>
      </w:r>
      <w:r w:rsidRPr="00E85415">
        <w:rPr>
          <w:rFonts w:ascii="Arial" w:hAnsi="Arial" w:cs="Arial"/>
          <w:color w:val="auto"/>
        </w:rPr>
        <w:tab/>
        <w:t xml:space="preserve">: </w:t>
      </w:r>
      <w:r w:rsidR="00685496">
        <w:rPr>
          <w:rFonts w:ascii="Arial" w:hAnsi="Arial" w:cs="Arial"/>
          <w:color w:val="auto"/>
        </w:rPr>
        <w:t>mitravisi</w:t>
      </w:r>
    </w:p>
    <w:p w14:paraId="14AD083D" w14:textId="77777777" w:rsidR="00F615E0" w:rsidRPr="00BB26F1" w:rsidRDefault="00F615E0" w:rsidP="00B3450B">
      <w:pPr>
        <w:jc w:val="both"/>
        <w:rPr>
          <w:rFonts w:ascii="Arial" w:hAnsi="Arial" w:cs="Arial"/>
          <w:color w:val="auto"/>
        </w:rPr>
      </w:pPr>
    </w:p>
    <w:p w14:paraId="4D21C135" w14:textId="77777777" w:rsidR="00FC1AE3" w:rsidRPr="00BB26F1" w:rsidRDefault="00FC1AE3" w:rsidP="004B7E44">
      <w:pPr>
        <w:pStyle w:val="Heading2"/>
        <w:spacing w:after="500"/>
        <w:rPr>
          <w:rFonts w:ascii="Arial" w:hAnsi="Arial" w:cs="Arial"/>
        </w:rPr>
      </w:pPr>
      <w:r w:rsidRPr="00BB26F1">
        <w:rPr>
          <w:rFonts w:ascii="Arial" w:hAnsi="Arial" w:cs="Arial"/>
        </w:rPr>
        <w:t>Penutup</w:t>
      </w:r>
    </w:p>
    <w:p w14:paraId="5E55B0A4" w14:textId="6F0FB567" w:rsidR="006E3DF7" w:rsidRPr="00D02B88" w:rsidRDefault="006E3DF7" w:rsidP="006E3DF7">
      <w:pPr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Pengembangan perusahaan kami kedepannya yaitu kami ingin menambah layanan kita yaitu untuk Virtual Private Server (VPS), Domain, Dedicated Hosting.</w:t>
      </w:r>
    </w:p>
    <w:p w14:paraId="05330A90" w14:textId="77777777" w:rsidR="00B3450B" w:rsidRPr="00BB26F1" w:rsidRDefault="00B3450B" w:rsidP="004B7E44">
      <w:pPr>
        <w:pStyle w:val="Heading2"/>
        <w:spacing w:after="500"/>
        <w:rPr>
          <w:rFonts w:ascii="Arial" w:hAnsi="Arial" w:cs="Arial"/>
        </w:rPr>
      </w:pPr>
    </w:p>
    <w:p w14:paraId="1228E60C" w14:textId="77777777" w:rsidR="004B7E44" w:rsidRPr="00BB26F1" w:rsidRDefault="004B7E44" w:rsidP="004B7E44">
      <w:pPr>
        <w:rPr>
          <w:rFonts w:ascii="Arial" w:hAnsi="Arial" w:cs="Arial"/>
          <w:color w:val="auto"/>
        </w:rPr>
      </w:pPr>
    </w:p>
    <w:p w14:paraId="460E0285" w14:textId="77777777" w:rsidR="00E94B5F" w:rsidRPr="004B7E44" w:rsidRDefault="00E94B5F" w:rsidP="004B7E44"/>
    <w:sectPr w:rsidR="00E94B5F" w:rsidRPr="004B7E44" w:rsidSect="006C015B">
      <w:headerReference w:type="default" r:id="rId12"/>
      <w:footerReference w:type="default" r:id="rId13"/>
      <w:footerReference w:type="first" r:id="rId14"/>
      <w:pgSz w:w="11907" w:h="16839" w:code="9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B74AB" w14:textId="77777777" w:rsidR="00783CB1" w:rsidRDefault="00783CB1" w:rsidP="004B7E44">
      <w:r>
        <w:separator/>
      </w:r>
    </w:p>
  </w:endnote>
  <w:endnote w:type="continuationSeparator" w:id="0">
    <w:p w14:paraId="2440ACA9" w14:textId="77777777" w:rsidR="00783CB1" w:rsidRDefault="00783CB1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463CFB01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1E8DF000" w14:textId="175EBF5E" w:rsidR="004B7E44" w:rsidRDefault="00023412" w:rsidP="00FC1AE3">
          <w:pPr>
            <w:pStyle w:val="Footer"/>
          </w:pPr>
          <w:r>
            <w:t>https://</w:t>
          </w:r>
          <w:r w:rsidRPr="00023412">
            <w:t>cwp.mitravisi.xyz:2087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F81B55" w14:textId="77777777" w:rsidR="005A718F" w:rsidRDefault="005A718F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66C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40143" w14:textId="77777777" w:rsidR="00783CB1" w:rsidRDefault="00783CB1" w:rsidP="004B7E44">
      <w:r>
        <w:separator/>
      </w:r>
    </w:p>
  </w:footnote>
  <w:footnote w:type="continuationSeparator" w:id="0">
    <w:p w14:paraId="233FFA2F" w14:textId="77777777" w:rsidR="00783CB1" w:rsidRDefault="00783CB1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1F889744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0A2744D7" w14:textId="77777777" w:rsidR="004B7E44" w:rsidRDefault="004B7E44" w:rsidP="004B7E44">
          <w:pPr>
            <w:pStyle w:val="Head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7F223592" wp14:editId="5E6E0FA8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04B3C2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0D66C1">
                                  <w:rPr>
                                    <w:b/>
                                    <w:noProof/>
                                  </w:rPr>
                                  <w:t>3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F9B279C" id="Rectangle 11" o:spid="_x0000_s1031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0D66C1">
                            <w:rPr>
                              <w:b/>
                              <w:noProof/>
                            </w:rPr>
                            <w:t>3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15B"/>
    <w:rsid w:val="00023412"/>
    <w:rsid w:val="000D66C1"/>
    <w:rsid w:val="00105513"/>
    <w:rsid w:val="001D2A85"/>
    <w:rsid w:val="00260393"/>
    <w:rsid w:val="002665EC"/>
    <w:rsid w:val="00293B83"/>
    <w:rsid w:val="004400B3"/>
    <w:rsid w:val="00464F56"/>
    <w:rsid w:val="004B7E44"/>
    <w:rsid w:val="004D5252"/>
    <w:rsid w:val="004F2B86"/>
    <w:rsid w:val="004F6154"/>
    <w:rsid w:val="00562DF3"/>
    <w:rsid w:val="00563FA3"/>
    <w:rsid w:val="00574088"/>
    <w:rsid w:val="005A718F"/>
    <w:rsid w:val="00685496"/>
    <w:rsid w:val="006A3CE7"/>
    <w:rsid w:val="006C015B"/>
    <w:rsid w:val="006E3DF7"/>
    <w:rsid w:val="007516CF"/>
    <w:rsid w:val="00783CB1"/>
    <w:rsid w:val="00820C74"/>
    <w:rsid w:val="00835B40"/>
    <w:rsid w:val="008B33BC"/>
    <w:rsid w:val="008E3729"/>
    <w:rsid w:val="009120E9"/>
    <w:rsid w:val="00931574"/>
    <w:rsid w:val="00945900"/>
    <w:rsid w:val="009C396C"/>
    <w:rsid w:val="009D7005"/>
    <w:rsid w:val="00A65CDE"/>
    <w:rsid w:val="00A77EE7"/>
    <w:rsid w:val="00B3450B"/>
    <w:rsid w:val="00B572B4"/>
    <w:rsid w:val="00B60468"/>
    <w:rsid w:val="00BB26F1"/>
    <w:rsid w:val="00BC1090"/>
    <w:rsid w:val="00BC6151"/>
    <w:rsid w:val="00CF05E7"/>
    <w:rsid w:val="00D26E94"/>
    <w:rsid w:val="00DB26A7"/>
    <w:rsid w:val="00E76CAD"/>
    <w:rsid w:val="00E94B5F"/>
    <w:rsid w:val="00E960C9"/>
    <w:rsid w:val="00F46F06"/>
    <w:rsid w:val="00F615E0"/>
    <w:rsid w:val="00F83DFA"/>
    <w:rsid w:val="00FC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295E0"/>
  <w15:chartTrackingRefBased/>
  <w15:docId w15:val="{8E4E7551-34C5-4F51-931C-ECA108CE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Heading1">
    <w:name w:val="heading 1"/>
    <w:basedOn w:val="Normal"/>
    <w:link w:val="Heading1Ch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Heading3">
    <w:name w:val="heading 3"/>
    <w:basedOn w:val="Normal"/>
    <w:link w:val="Heading3Ch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C1AE3"/>
    <w:rPr>
      <w:color w:val="93C84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ikom\AppData\Roaming\Microsoft\Templates\Business%20report%20(Professional%20design)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(Professional design).dotx</Template>
  <TotalTime>4</TotalTime>
  <Pages>5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amikom</dc:creator>
  <cp:keywords/>
  <dc:description/>
  <cp:lastModifiedBy>Alvin Adwitya Rizky Ramadhan</cp:lastModifiedBy>
  <cp:revision>3</cp:revision>
  <dcterms:created xsi:type="dcterms:W3CDTF">2019-12-26T14:43:00Z</dcterms:created>
  <dcterms:modified xsi:type="dcterms:W3CDTF">2019-12-26T18:18:00Z</dcterms:modified>
</cp:coreProperties>
</file>